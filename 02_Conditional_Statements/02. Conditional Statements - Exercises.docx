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5034ECBA" w:rsidR="00434B11" w:rsidRPr="005F3357" w:rsidRDefault="00434B11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5F3357">
        <w:rPr>
          <w:color w:val="44546A" w:themeColor="text2"/>
          <w:sz w:val="72"/>
          <w:szCs w:val="72"/>
          <w:lang w:val="en"/>
        </w:rPr>
        <w:t>Basic Syntax -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8EE7A16" w14:textId="1964F643" w:rsidR="00F2546A" w:rsidRDefault="00434B1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5F3357">
            <w:rPr>
              <w:color w:val="44546A" w:themeColor="text2"/>
              <w:lang w:val="en"/>
            </w:rPr>
            <w:fldChar w:fldCharType="begin"/>
          </w:r>
          <w:r w:rsidRPr="005F3357">
            <w:rPr>
              <w:color w:val="44546A" w:themeColor="text2"/>
              <w:lang w:val="en"/>
            </w:rPr>
            <w:instrText xml:space="preserve"> TOC \o "1-3" \h \z \u </w:instrText>
          </w:r>
          <w:r w:rsidRPr="005F3357">
            <w:rPr>
              <w:color w:val="44546A" w:themeColor="text2"/>
              <w:lang w:val="en"/>
            </w:rPr>
            <w:fldChar w:fldCharType="separate"/>
          </w:r>
          <w:hyperlink w:anchor="_Toc166616095" w:history="1">
            <w:r w:rsidR="00F2546A" w:rsidRPr="00C307BC">
              <w:rPr>
                <w:rStyle w:val="Hyperlink"/>
                <w:noProof/>
                <w:lang w:val="en"/>
              </w:rPr>
              <w:t>1.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Create a new project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_Toc166616095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2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FCE7701" w14:textId="165867A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6" w:history="1">
            <w:r w:rsidRPr="00C307BC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Check for an excellent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597A" w14:textId="7D5CB439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7" w:history="1">
            <w:r w:rsidRPr="00C307BC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Larger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5763" w14:textId="3ED5BF52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8" w:history="1">
            <w:r w:rsidRPr="00C307BC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Number from 0 to 9 in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6867" w14:textId="028953D2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9" w:history="1">
            <w:r w:rsidRPr="00C307BC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Face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FF94" w14:textId="15B2425F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0" w:history="1">
            <w:r w:rsidRPr="00C307BC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</w:rPr>
              <w:t>Day of the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812B" w14:textId="3D18E4D5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1" w:history="1">
            <w:r w:rsidRPr="00C307BC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Even or 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357E" w14:textId="07C1F8E1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2" w:history="1">
            <w:r w:rsidRPr="00C307BC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320A" w14:textId="6306A39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3" w:history="1">
            <w:r w:rsidRPr="00C307BC">
              <w:rPr>
                <w:rStyle w:val="Hyperlink"/>
                <w:noProof/>
                <w:lang w:val="en"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Alarm after 15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687F" w14:textId="2454CA61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4" w:history="1">
            <w:r w:rsidRPr="00C307BC">
              <w:rPr>
                <w:rStyle w:val="Hyperlink"/>
                <w:noProof/>
                <w:lang w:val="en"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Address by age and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B92F" w14:textId="2BBDC1F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5" w:history="1">
            <w:r w:rsidRPr="00C307BC">
              <w:rPr>
                <w:rStyle w:val="Hyperlink"/>
                <w:noProof/>
                <w:lang w:val="en"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Grocery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3364" w14:textId="0286446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6" w:history="1">
            <w:r w:rsidRPr="00C307BC">
              <w:rPr>
                <w:rStyle w:val="Hyperlink"/>
                <w:noProof/>
                <w:lang w:val="en"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Number in the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4BC8" w14:textId="2CAE663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7" w:history="1">
            <w:r w:rsidRPr="00C307BC">
              <w:rPr>
                <w:rStyle w:val="Hyperlink"/>
                <w:noProof/>
                <w:lang w:val="en"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2A4D" w14:textId="1C0DCC5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8" w:history="1">
            <w:r w:rsidRPr="00C307BC">
              <w:rPr>
                <w:rStyle w:val="Hyperlink"/>
                <w:noProof/>
                <w:lang w:val="en"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Vegetable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7C00" w14:textId="0F723470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9" w:history="1">
            <w:r w:rsidRPr="00C307BC">
              <w:rPr>
                <w:rStyle w:val="Hyperlink"/>
                <w:noProof/>
                <w:lang w:val="en"/>
              </w:rPr>
              <w:t>15.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Holiday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F666" w14:textId="08CF6BCE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0" w:history="1">
            <w:r w:rsidRPr="00C307BC">
              <w:rPr>
                <w:rStyle w:val="Hyperlink"/>
                <w:noProof/>
                <w:lang w:val="en"/>
              </w:rPr>
              <w:t>16.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Makeup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7E32" w14:textId="41700B6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1" w:history="1">
            <w:r w:rsidRPr="00C307BC">
              <w:rPr>
                <w:rStyle w:val="Hyperlink"/>
                <w:noProof/>
                <w:lang w:val="en"/>
              </w:rPr>
              <w:t>17.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At 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2785" w14:textId="0990FF3E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2" w:history="1">
            <w:r w:rsidRPr="00C307BC">
              <w:rPr>
                <w:rStyle w:val="Hyperlink"/>
                <w:noProof/>
                <w:lang w:val="en"/>
              </w:rPr>
              <w:t>18.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Grade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ED9D" w14:textId="7CABF5DF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3" w:history="1">
            <w:r w:rsidRPr="00C307BC">
              <w:rPr>
                <w:rStyle w:val="Hyperlink"/>
                <w:noProof/>
                <w:lang w:val="en"/>
              </w:rPr>
              <w:t>19.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Leap Year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60C6" w14:textId="74990214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4" w:history="1">
            <w:r w:rsidRPr="00C307BC">
              <w:rPr>
                <w:rStyle w:val="Hyperlink"/>
                <w:noProof/>
                <w:lang w:val="en"/>
              </w:rPr>
              <w:t>20.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Movie Ticket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35E" w14:textId="3CF99F64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5" w:history="1">
            <w:r w:rsidRPr="00C307BC">
              <w:rPr>
                <w:rStyle w:val="Hyperlink"/>
                <w:noProof/>
                <w:lang w:val="en"/>
              </w:rPr>
              <w:t>21.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Days in a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0C60" w14:textId="6A1CF2C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6" w:history="1">
            <w:r w:rsidRPr="00C307BC">
              <w:rPr>
                <w:rStyle w:val="Hyperlink"/>
                <w:noProof/>
                <w:lang w:val="en"/>
              </w:rPr>
              <w:t>22.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University Admissions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A933" w14:textId="1EC27F6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7" w:history="1">
            <w:r w:rsidRPr="00C307BC">
              <w:rPr>
                <w:rStyle w:val="Hyperlink"/>
                <w:noProof/>
                <w:lang w:val="en"/>
              </w:rPr>
              <w:t>23.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Discount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D9C6" w14:textId="3B1AC81C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8" w:history="1">
            <w:r w:rsidRPr="00C307BC">
              <w:rPr>
                <w:rStyle w:val="Hyperlink"/>
                <w:noProof/>
                <w:lang w:val="en"/>
              </w:rPr>
              <w:t>24.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Movie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6F5F" w14:textId="1D565472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9" w:history="1">
            <w:r w:rsidRPr="00C307BC">
              <w:rPr>
                <w:rStyle w:val="Hyperlink"/>
                <w:noProof/>
                <w:lang w:val="en"/>
              </w:rPr>
              <w:t>25.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Airline Luggage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85AD" w14:textId="0A2FD5F3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0" w:history="1">
            <w:r w:rsidRPr="00C307BC">
              <w:rPr>
                <w:rStyle w:val="Hyperlink"/>
                <w:noProof/>
                <w:lang w:val="en"/>
              </w:rPr>
              <w:t>26.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Adventure Game: Path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027B" w14:textId="5B97D098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1" w:history="1">
            <w:r w:rsidRPr="00C307BC">
              <w:rPr>
                <w:rStyle w:val="Hyperlink"/>
                <w:noProof/>
                <w:lang w:val="en"/>
              </w:rPr>
              <w:t>27.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Potion Brewing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1136" w14:textId="1B31FCB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2" w:history="1">
            <w:r w:rsidRPr="00C307BC">
              <w:rPr>
                <w:rStyle w:val="Hyperlink"/>
                <w:noProof/>
                <w:lang w:val="en"/>
              </w:rPr>
              <w:t>28.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Survival in the Wilderness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0714" w14:textId="4DA8476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3" w:history="1">
            <w:r w:rsidRPr="00C307BC">
              <w:rPr>
                <w:rStyle w:val="Hyperlink"/>
                <w:noProof/>
                <w:lang w:val="en"/>
              </w:rPr>
              <w:t>29.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Climate Zone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6887" w14:textId="08E0F0A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4" w:history="1">
            <w:r w:rsidRPr="00C307BC">
              <w:rPr>
                <w:rStyle w:val="Hyperlink"/>
                <w:noProof/>
                <w:lang w:val="en"/>
              </w:rPr>
              <w:t>30.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Architectural Era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085F" w14:textId="4F0EC9DA" w:rsidR="007F144A" w:rsidRPr="005F3357" w:rsidRDefault="00434B11" w:rsidP="00434B11">
          <w:pPr>
            <w:rPr>
              <w:color w:val="44546A" w:themeColor="text2"/>
            </w:rPr>
          </w:pPr>
          <w:r w:rsidRPr="005F3357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76F564F" w14:textId="1DACE610" w:rsidR="008E3485" w:rsidRPr="00F2546A" w:rsidRDefault="008E3485" w:rsidP="008E3485">
      <w:pPr>
        <w:pStyle w:val="Heading1"/>
        <w:ind w:left="360"/>
        <w:rPr>
          <w:color w:val="44546A" w:themeColor="text2"/>
          <w:lang w:val="en"/>
        </w:rPr>
      </w:pPr>
      <w:bookmarkStart w:id="0" w:name="_Toc71812497"/>
      <w:bookmarkStart w:id="1" w:name="_Toc166616095"/>
      <w:r w:rsidRPr="005F3357">
        <w:rPr>
          <w:color w:val="44546A" w:themeColor="text2"/>
          <w:lang w:val="en"/>
        </w:rPr>
        <w:lastRenderedPageBreak/>
        <w:t xml:space="preserve">Create a new </w:t>
      </w:r>
      <w:proofErr w:type="gramStart"/>
      <w:r w:rsidRPr="005F3357">
        <w:rPr>
          <w:color w:val="44546A" w:themeColor="text2"/>
          <w:lang w:val="en"/>
        </w:rPr>
        <w:t>project</w:t>
      </w:r>
      <w:bookmarkEnd w:id="0"/>
      <w:bookmarkEnd w:id="1"/>
      <w:proofErr w:type="gramEnd"/>
    </w:p>
    <w:p w14:paraId="6F477FA2" w14:textId="226566EA" w:rsidR="008E3485" w:rsidRPr="005F3357" w:rsidRDefault="008E3485">
      <w:pPr>
        <w:pStyle w:val="ListParagraph"/>
        <w:numPr>
          <w:ilvl w:val="0"/>
          <w:numId w:val="1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Create a blank project in Visual Studio Code. We will combine the solutions of all tasks in the form of separate files in this project. </w:t>
      </w:r>
    </w:p>
    <w:p w14:paraId="24F849B0" w14:textId="2A3A36C4" w:rsidR="008E3485" w:rsidRPr="005F3357" w:rsidRDefault="008E3485">
      <w:pPr>
        <w:pStyle w:val="ListParagraph"/>
        <w:numPr>
          <w:ilvl w:val="0"/>
          <w:numId w:val="1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Create a new folder that will hold the individual solutions. A dialog box will open in which you will need to select its directory. It is recommended to name the folder according to the topic of the job, example "</w:t>
      </w:r>
      <w:r w:rsidR="00F2546A">
        <w:rPr>
          <w:b/>
          <w:color w:val="44546A" w:themeColor="text2"/>
          <w:lang w:val="en"/>
        </w:rPr>
        <w:t>c</w:t>
      </w:r>
      <w:r w:rsidRPr="005F3357">
        <w:rPr>
          <w:b/>
          <w:color w:val="44546A" w:themeColor="text2"/>
          <w:lang w:val="en"/>
        </w:rPr>
        <w:t>onditional-</w:t>
      </w:r>
      <w:proofErr w:type="gramStart"/>
      <w:r w:rsidR="00F2546A">
        <w:rPr>
          <w:b/>
          <w:color w:val="44546A" w:themeColor="text2"/>
          <w:lang w:val="en"/>
        </w:rPr>
        <w:t>s</w:t>
      </w:r>
      <w:r w:rsidRPr="005F3357">
        <w:rPr>
          <w:b/>
          <w:color w:val="44546A" w:themeColor="text2"/>
          <w:lang w:val="en"/>
        </w:rPr>
        <w:t>tatements</w:t>
      </w:r>
      <w:proofErr w:type="gramEnd"/>
      <w:r w:rsidRPr="005F3357">
        <w:rPr>
          <w:color w:val="44546A" w:themeColor="text2"/>
          <w:lang w:val="en"/>
        </w:rPr>
        <w:t>"</w:t>
      </w:r>
    </w:p>
    <w:p w14:paraId="642FA4B3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eastAsia="bg-BG"/>
        </w:rPr>
        <w:drawing>
          <wp:inline distT="0" distB="0" distL="0" distR="0" wp14:anchorId="532B8FC8" wp14:editId="4937DED2">
            <wp:extent cx="2640330" cy="1452182"/>
            <wp:effectExtent l="19050" t="19050" r="26670" b="1524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00" cy="145607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CE56F9" w14:textId="77777777" w:rsidR="008E3485" w:rsidRPr="005F3357" w:rsidRDefault="008E3485">
      <w:pPr>
        <w:pStyle w:val="ListParagraph"/>
        <w:numPr>
          <w:ilvl w:val="0"/>
          <w:numId w:val="15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Then select the folder as your desktop environment to add the JavaScript solutions to your tasks.</w:t>
      </w:r>
    </w:p>
    <w:p w14:paraId="10EB502C" w14:textId="77777777" w:rsidR="008E3485" w:rsidRPr="005F3357" w:rsidRDefault="008E3485" w:rsidP="008E3485">
      <w:pPr>
        <w:rPr>
          <w:rFonts w:eastAsiaTheme="majorEastAsia" w:cstheme="minorHAnsi"/>
          <w:b/>
          <w:bCs/>
          <w:color w:val="44546A" w:themeColor="text2"/>
          <w:sz w:val="40"/>
          <w:szCs w:val="40"/>
        </w:rPr>
      </w:pPr>
      <w:r w:rsidRPr="005F3357">
        <w:rPr>
          <w:noProof/>
          <w:color w:val="44546A" w:themeColor="text2"/>
          <w:lang w:eastAsia="bg-BG"/>
        </w:rPr>
        <w:drawing>
          <wp:inline distT="0" distB="0" distL="0" distR="0" wp14:anchorId="7F6BFF18" wp14:editId="6D262FA1">
            <wp:extent cx="3182165" cy="1543050"/>
            <wp:effectExtent l="19050" t="19050" r="18415" b="190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43" cy="154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6F66ED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" w:name="_Toc166616096"/>
      <w:r w:rsidRPr="005F3357">
        <w:rPr>
          <w:color w:val="44546A" w:themeColor="text2"/>
          <w:lang w:val="en"/>
        </w:rPr>
        <w:t xml:space="preserve">Check for an excellent </w:t>
      </w:r>
      <w:proofErr w:type="gramStart"/>
      <w:r w:rsidRPr="005F3357">
        <w:rPr>
          <w:color w:val="44546A" w:themeColor="text2"/>
          <w:lang w:val="en"/>
        </w:rPr>
        <w:t>rating</w:t>
      </w:r>
      <w:bookmarkEnd w:id="2"/>
      <w:proofErr w:type="gramEnd"/>
    </w:p>
    <w:p w14:paraId="74E8C3CA" w14:textId="47709DDA" w:rsidR="008E3485" w:rsidRPr="005F3357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console program that reads a rating (decimal number) entered by the user and prints "Excellent!" if the rating is </w:t>
      </w:r>
      <w:r w:rsidRPr="005F3357">
        <w:rPr>
          <w:b/>
          <w:bCs/>
          <w:color w:val="44546A" w:themeColor="text2"/>
          <w:szCs w:val="24"/>
          <w:lang w:val="en"/>
        </w:rPr>
        <w:t>5.50 or higher.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65"/>
        <w:gridCol w:w="4230"/>
      </w:tblGrid>
      <w:tr w:rsidR="005F3357" w:rsidRPr="005F3357" w14:paraId="0A62BE3C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AC23EF" w14:textId="37B52AC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230" w:type="dxa"/>
          </w:tcPr>
          <w:p w14:paraId="06EB427F" w14:textId="7AA5D8F2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FAC76F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928AAD7" w14:textId="1CD4F775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6)</w:t>
            </w:r>
          </w:p>
        </w:tc>
        <w:tc>
          <w:tcPr>
            <w:tcW w:w="4230" w:type="dxa"/>
          </w:tcPr>
          <w:p w14:paraId="782E9F9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="005F3357" w:rsidRPr="005F3357" w14:paraId="1230103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5D7E63" w14:textId="1B832A33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5)</w:t>
            </w:r>
          </w:p>
        </w:tc>
        <w:tc>
          <w:tcPr>
            <w:tcW w:w="4230" w:type="dxa"/>
          </w:tcPr>
          <w:p w14:paraId="4BC65177" w14:textId="63A77375" w:rsidR="008E3485" w:rsidRPr="005B68FA" w:rsidRDefault="005B68FA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  <w:t>no output</w:t>
            </w:r>
          </w:p>
        </w:tc>
      </w:tr>
      <w:tr w:rsidR="005F3357" w:rsidRPr="005F3357" w14:paraId="38C857E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EB84A5" w14:textId="3DA41CD8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5.51)</w:t>
            </w:r>
          </w:p>
        </w:tc>
        <w:tc>
          <w:tcPr>
            <w:tcW w:w="4230" w:type="dxa"/>
          </w:tcPr>
          <w:p w14:paraId="5E4C864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="00B3433B" w:rsidRPr="005F3357" w14:paraId="208A861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5C13F4" w14:textId="3F50450E" w:rsidR="00B3433B" w:rsidRPr="00B3433B" w:rsidRDefault="00B3433B" w:rsidP="00960C8B">
            <w:pPr>
              <w:rPr>
                <w:color w:val="44546A" w:themeColor="text2"/>
                <w:sz w:val="28"/>
                <w:szCs w:val="28"/>
                <w:lang w:val="en-US"/>
              </w:rPr>
            </w:pPr>
            <w:proofErr w:type="gramStart"/>
            <w:r>
              <w:rPr>
                <w:color w:val="44546A" w:themeColor="text2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44546A" w:themeColor="text2"/>
                <w:sz w:val="28"/>
                <w:szCs w:val="28"/>
                <w:lang w:val="en-US"/>
              </w:rPr>
              <w:t>5.501)</w:t>
            </w:r>
          </w:p>
        </w:tc>
        <w:tc>
          <w:tcPr>
            <w:tcW w:w="4230" w:type="dxa"/>
          </w:tcPr>
          <w:p w14:paraId="73766841" w14:textId="6760009C" w:rsidR="00B3433B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  <w:lang w:val="en"/>
              </w:rPr>
            </w:pPr>
            <w:r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</w:tbl>
    <w:p w14:paraId="2361A6D9" w14:textId="77777777" w:rsidR="00BE753A" w:rsidRDefault="00BE753A" w:rsidP="008E3485">
      <w:pPr>
        <w:rPr>
          <w:color w:val="44546A" w:themeColor="text2"/>
          <w:lang w:val="en"/>
        </w:rPr>
      </w:pPr>
      <w:bookmarkStart w:id="3" w:name="_Toc71812500"/>
    </w:p>
    <w:p w14:paraId="7FA1DE73" w14:textId="65CEFC86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Create </w:t>
      </w:r>
      <w:r w:rsidRPr="005F3357">
        <w:rPr>
          <w:b/>
          <w:color w:val="44546A" w:themeColor="text2"/>
          <w:lang w:val="en"/>
        </w:rPr>
        <w:t>a new JavaScript</w:t>
      </w:r>
      <w:r w:rsidRPr="005F3357">
        <w:rPr>
          <w:color w:val="44546A" w:themeColor="text2"/>
          <w:lang w:val="en"/>
        </w:rPr>
        <w:t xml:space="preserve"> </w:t>
      </w:r>
      <w:r w:rsidR="005B68FA" w:rsidRPr="005F3357">
        <w:rPr>
          <w:color w:val="44546A" w:themeColor="text2"/>
          <w:lang w:val="en"/>
        </w:rPr>
        <w:t>file in</w:t>
      </w:r>
      <w:r w:rsidRPr="005F3357">
        <w:rPr>
          <w:color w:val="44546A" w:themeColor="text2"/>
          <w:lang w:val="en"/>
        </w:rPr>
        <w:t xml:space="preserve"> the existing folder and name it appropriately. It is recommended that each script file be </w:t>
      </w:r>
      <w:r w:rsidR="00B3433B" w:rsidRPr="005F3357">
        <w:rPr>
          <w:color w:val="44546A" w:themeColor="text2"/>
          <w:lang w:val="en"/>
        </w:rPr>
        <w:t>given</w:t>
      </w:r>
      <w:r w:rsidRPr="005F3357">
        <w:rPr>
          <w:color w:val="44546A" w:themeColor="text2"/>
          <w:lang w:val="en"/>
        </w:rPr>
        <w:t xml:space="preserve"> the name of the task whose solution it contains.</w:t>
      </w:r>
    </w:p>
    <w:p w14:paraId="7FDFCD98" w14:textId="77777777" w:rsidR="008E3485" w:rsidRPr="005F3357" w:rsidRDefault="008E3485" w:rsidP="008E3485">
      <w:pPr>
        <w:spacing w:before="120"/>
        <w:rPr>
          <w:color w:val="44546A" w:themeColor="text2"/>
        </w:rPr>
      </w:pPr>
      <w:r w:rsidRPr="005F3357">
        <w:rPr>
          <w:noProof/>
          <w:color w:val="44546A" w:themeColor="text2"/>
          <w:lang w:eastAsia="bg-BG"/>
        </w:rPr>
        <w:lastRenderedPageBreak/>
        <w:drawing>
          <wp:inline distT="0" distB="0" distL="0" distR="0" wp14:anchorId="6CFE33B0" wp14:editId="6F11DF0C">
            <wp:extent cx="3985260" cy="1706880"/>
            <wp:effectExtent l="0" t="0" r="0" b="762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4F1B" w14:textId="77777777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noProof/>
          <w:color w:val="44546A" w:themeColor="text2"/>
          <w:lang w:eastAsia="bg-BG"/>
        </w:rPr>
        <w:drawing>
          <wp:inline distT="0" distB="0" distL="0" distR="0" wp14:anchorId="1BA6AFCB" wp14:editId="64B2CFE4">
            <wp:extent cx="4030980" cy="1783080"/>
            <wp:effectExtent l="0" t="0" r="7620" b="762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A7A2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contents of the new file will open in the window on the right.</w:t>
      </w:r>
      <w:r w:rsidRPr="005F3357">
        <w:rPr>
          <w:noProof/>
          <w:color w:val="44546A" w:themeColor="text2"/>
          <w:lang w:val="en" w:eastAsia="bg-BG"/>
        </w:rPr>
        <w:drawing>
          <wp:inline distT="0" distB="0" distL="0" distR="0" wp14:anchorId="3ADE532B" wp14:editId="7E295D54">
            <wp:extent cx="5684520" cy="1760220"/>
            <wp:effectExtent l="19050" t="19050" r="11430" b="1143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60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2DD01D" w14:textId="50BA804A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color w:val="44546A" w:themeColor="text2"/>
          <w:lang w:val="en"/>
        </w:rPr>
        <w:t>Go to the isExcellent</w:t>
      </w:r>
      <w:r w:rsidRPr="005F3357">
        <w:rPr>
          <w:b/>
          <w:color w:val="44546A" w:themeColor="text2"/>
          <w:lang w:val="en"/>
        </w:rPr>
        <w:t>.js</w:t>
      </w:r>
      <w:r w:rsidRPr="005F3357">
        <w:rPr>
          <w:color w:val="44546A" w:themeColor="text2"/>
          <w:lang w:val="en"/>
        </w:rPr>
        <w:t xml:space="preserve"> file and create </w:t>
      </w:r>
      <w:r w:rsidRPr="005F3357">
        <w:rPr>
          <w:b/>
          <w:color w:val="44546A" w:themeColor="text2"/>
          <w:lang w:val="en"/>
        </w:rPr>
        <w:t xml:space="preserve">the </w:t>
      </w:r>
      <w:proofErr w:type="spellStart"/>
      <w:r w:rsidRPr="005F3357">
        <w:rPr>
          <w:b/>
          <w:color w:val="44546A" w:themeColor="text2"/>
          <w:lang w:val="en"/>
        </w:rPr>
        <w:t>isExcellent</w:t>
      </w:r>
      <w:proofErr w:type="spellEnd"/>
      <w:r w:rsidRPr="005F3357">
        <w:rPr>
          <w:b/>
          <w:color w:val="44546A" w:themeColor="text2"/>
          <w:lang w:val="en"/>
        </w:rPr>
        <w:t>(grade)</w:t>
      </w:r>
      <w:r w:rsidRPr="005F3357">
        <w:rPr>
          <w:color w:val="44546A" w:themeColor="text2"/>
          <w:lang w:val="en"/>
        </w:rPr>
        <w:t xml:space="preserve"> function. </w:t>
      </w:r>
    </w:p>
    <w:p w14:paraId="1A748F66" w14:textId="12241994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color w:val="44546A" w:themeColor="text2"/>
          <w:lang w:val="en" w:eastAsia="bg-BG"/>
        </w:rPr>
        <w:t xml:space="preserve">Check the value of the </w:t>
      </w:r>
      <w:r w:rsidR="00F2546A" w:rsidRPr="005F3357">
        <w:rPr>
          <w:color w:val="44546A" w:themeColor="text2"/>
          <w:szCs w:val="24"/>
          <w:lang w:val="en"/>
        </w:rPr>
        <w:t>rating</w:t>
      </w:r>
      <w:r w:rsidRPr="005F3357">
        <w:rPr>
          <w:color w:val="44546A" w:themeColor="text2"/>
          <w:lang w:val="en" w:eastAsia="bg-BG"/>
        </w:rPr>
        <w:t>. If it is greater than or equal to 5.50 print the output by condition.</w:t>
      </w:r>
    </w:p>
    <w:p w14:paraId="04ADFA06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" w:name="_Toc166616097"/>
      <w:r w:rsidRPr="005F3357">
        <w:rPr>
          <w:color w:val="44546A" w:themeColor="text2"/>
          <w:lang w:val="en"/>
        </w:rPr>
        <w:t>Larger number</w:t>
      </w:r>
      <w:bookmarkEnd w:id="3"/>
      <w:bookmarkEnd w:id="4"/>
    </w:p>
    <w:p w14:paraId="1936EF5A" w14:textId="60778003" w:rsidR="008E3485" w:rsidRPr="005B68FA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reads accepts two integers and prints the larger of the two.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="005F3357" w:rsidRPr="005F3357" w14:paraId="5CA72CE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8905A4" w14:textId="0DCE0CB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880" w:type="dxa"/>
          </w:tcPr>
          <w:p w14:paraId="02AA5C64" w14:textId="4B563307" w:rsidR="008E3485" w:rsidRPr="005F3357" w:rsidRDefault="005B68FA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395D9D2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71E207" w14:textId="2389FA4E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2, 4)</w:t>
            </w:r>
          </w:p>
        </w:tc>
        <w:tc>
          <w:tcPr>
            <w:tcW w:w="2880" w:type="dxa"/>
          </w:tcPr>
          <w:p w14:paraId="6FF8DDB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</w:t>
            </w:r>
          </w:p>
        </w:tc>
      </w:tr>
      <w:tr w:rsidR="005F3357" w:rsidRPr="005F3357" w14:paraId="1865F2C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762B084" w14:textId="5E2DEC6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7, 12)</w:t>
            </w:r>
          </w:p>
        </w:tc>
        <w:tc>
          <w:tcPr>
            <w:tcW w:w="2880" w:type="dxa"/>
          </w:tcPr>
          <w:p w14:paraId="001A9F8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</w:tc>
      </w:tr>
      <w:tr w:rsidR="005F3357" w:rsidRPr="005F3357" w14:paraId="4CAF262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1E9642" w14:textId="7E7004A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-1, -5)</w:t>
            </w:r>
          </w:p>
        </w:tc>
        <w:tc>
          <w:tcPr>
            <w:tcW w:w="2880" w:type="dxa"/>
          </w:tcPr>
          <w:p w14:paraId="2277100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-1</w:t>
            </w:r>
          </w:p>
        </w:tc>
      </w:tr>
    </w:tbl>
    <w:p w14:paraId="7657A65E" w14:textId="4F1CA7CF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5" w:name="_Toc71812503"/>
      <w:bookmarkStart w:id="6" w:name="_Toc166616098"/>
      <w:r w:rsidRPr="005F3357">
        <w:rPr>
          <w:color w:val="44546A" w:themeColor="text2"/>
          <w:lang w:val="en"/>
        </w:rPr>
        <w:lastRenderedPageBreak/>
        <w:t xml:space="preserve">Number from 0 to 9 </w:t>
      </w:r>
      <w:r w:rsidR="00B3433B">
        <w:rPr>
          <w:color w:val="44546A" w:themeColor="text2"/>
          <w:lang w:val="en"/>
        </w:rPr>
        <w:t>in</w:t>
      </w:r>
      <w:r w:rsidRPr="005F3357">
        <w:rPr>
          <w:color w:val="44546A" w:themeColor="text2"/>
          <w:lang w:val="en"/>
        </w:rPr>
        <w:t xml:space="preserve"> </w:t>
      </w:r>
      <w:proofErr w:type="gramStart"/>
      <w:r w:rsidRPr="005F3357">
        <w:rPr>
          <w:color w:val="44546A" w:themeColor="text2"/>
          <w:lang w:val="en"/>
        </w:rPr>
        <w:t>words</w:t>
      </w:r>
      <w:bookmarkEnd w:id="5"/>
      <w:bookmarkEnd w:id="6"/>
      <w:proofErr w:type="gramEnd"/>
    </w:p>
    <w:p w14:paraId="725B509C" w14:textId="39EBDB21" w:rsidR="008E3485" w:rsidRPr="005B68FA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gets</w:t>
      </w:r>
      <w:r w:rsidRPr="005F3357">
        <w:rPr>
          <w:b/>
          <w:bCs/>
          <w:color w:val="44546A" w:themeColor="text2"/>
          <w:szCs w:val="24"/>
          <w:lang w:val="en"/>
        </w:rPr>
        <w:t xml:space="preserve"> an integer in the range [0... 9]</w:t>
      </w:r>
      <w:r w:rsidRPr="005F3357">
        <w:rPr>
          <w:color w:val="44546A" w:themeColor="text2"/>
          <w:lang w:val="en"/>
        </w:rPr>
        <w:t xml:space="preserve"> and spells it out in</w:t>
      </w:r>
      <w:r w:rsidR="00B3433B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 xml:space="preserve">words in English. If the number is out of range, it spells out </w:t>
      </w:r>
      <w:r w:rsidRPr="005F3357">
        <w:rPr>
          <w:b/>
          <w:bCs/>
          <w:color w:val="44546A" w:themeColor="text2"/>
          <w:szCs w:val="24"/>
          <w:lang w:val="en"/>
        </w:rPr>
        <w:t>"too big".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="005F3357" w:rsidRPr="005F3357" w14:paraId="04DF1F1B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307333" w14:textId="37CB1F3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350" w:type="dxa"/>
          </w:tcPr>
          <w:p w14:paraId="41C02F30" w14:textId="2EF77114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AFCBD3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B8FA0A" w14:textId="005697BC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7)</w:t>
            </w:r>
          </w:p>
        </w:tc>
        <w:tc>
          <w:tcPr>
            <w:tcW w:w="1350" w:type="dxa"/>
          </w:tcPr>
          <w:p w14:paraId="195D4A6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seven</w:t>
            </w:r>
          </w:p>
        </w:tc>
      </w:tr>
      <w:tr w:rsidR="005F3357" w:rsidRPr="005F3357" w14:paraId="06FDEEE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F3D8B9" w14:textId="652D68BF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5)</w:t>
            </w:r>
          </w:p>
        </w:tc>
        <w:tc>
          <w:tcPr>
            <w:tcW w:w="1350" w:type="dxa"/>
          </w:tcPr>
          <w:p w14:paraId="71CE00B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five</w:t>
            </w:r>
          </w:p>
        </w:tc>
      </w:tr>
      <w:tr w:rsidR="005F3357" w:rsidRPr="005F3357" w14:paraId="64C90E9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C20062" w14:textId="33645B6F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10)</w:t>
            </w:r>
          </w:p>
        </w:tc>
        <w:tc>
          <w:tcPr>
            <w:tcW w:w="1350" w:type="dxa"/>
          </w:tcPr>
          <w:p w14:paraId="6B9596D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too big</w:t>
            </w:r>
          </w:p>
        </w:tc>
      </w:tr>
    </w:tbl>
    <w:p w14:paraId="1040EE1A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</w:p>
    <w:p w14:paraId="25FB26FA" w14:textId="77777777" w:rsidR="008E3485" w:rsidRPr="005F3357" w:rsidRDefault="008E3485" w:rsidP="005F3357">
      <w:pPr>
        <w:rPr>
          <w:color w:val="44546A" w:themeColor="text2"/>
        </w:rPr>
      </w:pPr>
      <w:bookmarkStart w:id="7" w:name="_Toc71812505"/>
      <w:r w:rsidRPr="005F3357">
        <w:rPr>
          <w:color w:val="44546A" w:themeColor="text2"/>
          <w:lang w:val="en"/>
        </w:rPr>
        <w:t>Guidelines:</w:t>
      </w:r>
      <w:bookmarkEnd w:id="7"/>
    </w:p>
    <w:p w14:paraId="2F12FBE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1. Check for the size of the number. Print with text any of the words ["zero", "one", "two", "three"... "nine"] depending on the value.</w:t>
      </w:r>
    </w:p>
    <w:p w14:paraId="06564714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Print "</w:t>
      </w:r>
      <w:r w:rsidRPr="005F3357">
        <w:rPr>
          <w:rStyle w:val="CodeChar0"/>
          <w:color w:val="44546A" w:themeColor="text2"/>
          <w:lang w:val="en"/>
        </w:rPr>
        <w:t>too big</w:t>
      </w:r>
      <w:r w:rsidRPr="005F3357">
        <w:rPr>
          <w:color w:val="44546A" w:themeColor="text2"/>
          <w:lang w:val="en"/>
        </w:rPr>
        <w:t>" if the number is greater than 9:</w:t>
      </w:r>
    </w:p>
    <w:p w14:paraId="36F1774C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8" w:name="_Toc71812506"/>
      <w:bookmarkStart w:id="9" w:name="_Toc166616099"/>
      <w:r w:rsidRPr="005F3357">
        <w:rPr>
          <w:color w:val="44546A" w:themeColor="text2"/>
          <w:lang w:val="en"/>
        </w:rPr>
        <w:t>Face of figures</w:t>
      </w:r>
      <w:bookmarkEnd w:id="8"/>
      <w:bookmarkEnd w:id="9"/>
    </w:p>
    <w:p w14:paraId="687A7ED1" w14:textId="77777777" w:rsidR="008E3485" w:rsidRPr="005F3357" w:rsidRDefault="008E3485" w:rsidP="008E3485">
      <w:pPr>
        <w:rPr>
          <w:color w:val="44546A" w:themeColor="text2"/>
        </w:rPr>
      </w:pPr>
      <w:bookmarkStart w:id="10" w:name="_Toc71595120"/>
      <w:r w:rsidRPr="005F3357">
        <w:rPr>
          <w:color w:val="44546A" w:themeColor="text2"/>
          <w:lang w:val="en"/>
        </w:rPr>
        <w:t xml:space="preserve">Write a function that takes the look and dimensions of a geometric figure and calculates its face. </w:t>
      </w:r>
    </w:p>
    <w:p w14:paraId="3E5FFA75" w14:textId="5B517049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figures are of four types: 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="00B3433B" w:rsidRPr="005F3357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and triangle.</w:t>
      </w:r>
      <w:r w:rsidRPr="005F3357">
        <w:rPr>
          <w:color w:val="44546A" w:themeColor="text2"/>
          <w:lang w:val="en"/>
        </w:rPr>
        <w:t xml:space="preserve"> The first parameter is the type of figure (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="00B3433B" w:rsidRPr="005F3357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or triangle</w:t>
      </w:r>
      <w:r w:rsidRPr="005F3357">
        <w:rPr>
          <w:color w:val="44546A" w:themeColor="text2"/>
          <w:lang w:val="en"/>
        </w:rPr>
        <w:t xml:space="preserve">). </w:t>
      </w:r>
    </w:p>
    <w:p w14:paraId="03182EE1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square</w:t>
      </w:r>
      <w:r w:rsidRPr="005F3357">
        <w:rPr>
          <w:color w:val="44546A" w:themeColor="text2"/>
          <w:lang w:val="en"/>
        </w:rPr>
        <w:t xml:space="preserve">, the next parameter is a number - the length of its side. </w:t>
      </w:r>
    </w:p>
    <w:p w14:paraId="51CB0F15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rectangle</w:t>
      </w:r>
      <w:r w:rsidRPr="005F3357">
        <w:rPr>
          <w:color w:val="44546A" w:themeColor="text2"/>
          <w:lang w:val="en"/>
        </w:rPr>
        <w:t xml:space="preserve">, the next two parameters produce two numbers - the lengths of its sides. </w:t>
      </w:r>
    </w:p>
    <w:p w14:paraId="760E6BF3" w14:textId="12D7F17D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figure is a</w:t>
      </w:r>
      <w:r w:rsidR="00B3433B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 xml:space="preserve">circle, the next parameter is a number - the radius of the circle. </w:t>
      </w:r>
    </w:p>
    <w:p w14:paraId="22503986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a </w:t>
      </w:r>
      <w:r w:rsidRPr="005F3357">
        <w:rPr>
          <w:b/>
          <w:bCs/>
          <w:color w:val="44546A" w:themeColor="text2"/>
          <w:lang w:val="en"/>
        </w:rPr>
        <w:t>triangle</w:t>
      </w:r>
      <w:r w:rsidRPr="005F3357">
        <w:rPr>
          <w:color w:val="44546A" w:themeColor="text2"/>
          <w:lang w:val="en"/>
        </w:rPr>
        <w:t xml:space="preserve">, the next two parameters produce two numbers - the length of its side and the length of the height to it. </w:t>
      </w:r>
    </w:p>
    <w:p w14:paraId="7ABB810C" w14:textId="77777777" w:rsidR="008E3485" w:rsidRPr="005F3357" w:rsidRDefault="008E3485" w:rsidP="008E3485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Round the result to </w:t>
      </w:r>
      <w:r w:rsidRPr="005F3357">
        <w:rPr>
          <w:b/>
          <w:bCs/>
          <w:color w:val="44546A" w:themeColor="text2"/>
          <w:lang w:val="en"/>
        </w:rPr>
        <w:t>2 decimal places</w:t>
      </w:r>
      <w:r w:rsidRPr="005F3357">
        <w:rPr>
          <w:color w:val="44546A" w:themeColor="text2"/>
          <w:lang w:val="en"/>
        </w:rPr>
        <w:t xml:space="preserve">. </w:t>
      </w:r>
    </w:p>
    <w:p w14:paraId="0652B27B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1" w:name="_Toc71812507"/>
      <w:r w:rsidRPr="005F3357">
        <w:rPr>
          <w:color w:val="44546A" w:themeColor="text2"/>
          <w:lang w:val="en"/>
        </w:rPr>
        <w:t>Sample input:</w:t>
      </w:r>
      <w:bookmarkEnd w:id="10"/>
      <w:bookmarkEnd w:id="1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55"/>
        <w:gridCol w:w="2430"/>
      </w:tblGrid>
      <w:tr w:rsidR="005F3357" w:rsidRPr="005F3357" w14:paraId="70F92752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D95DBBF" w14:textId="65311BB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430" w:type="dxa"/>
          </w:tcPr>
          <w:p w14:paraId="691BF7AA" w14:textId="288F420B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12EC6F81" w14:textId="77777777" w:rsidTr="005F335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1666A94" w14:textId="2C67CDB5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"square", 5)</w:t>
            </w:r>
          </w:p>
        </w:tc>
        <w:tc>
          <w:tcPr>
            <w:tcW w:w="2430" w:type="dxa"/>
          </w:tcPr>
          <w:p w14:paraId="711377E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25.00</w:t>
            </w:r>
          </w:p>
        </w:tc>
      </w:tr>
      <w:tr w:rsidR="005F3357" w:rsidRPr="005F3357" w14:paraId="16CB4BF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37E6888" w14:textId="55B539B9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"rectangle", 10, 3.5)</w:t>
            </w:r>
          </w:p>
        </w:tc>
        <w:tc>
          <w:tcPr>
            <w:tcW w:w="2430" w:type="dxa"/>
          </w:tcPr>
          <w:p w14:paraId="737CD38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35.00</w:t>
            </w:r>
          </w:p>
        </w:tc>
      </w:tr>
      <w:tr w:rsidR="005F3357" w:rsidRPr="005F3357" w14:paraId="1520D1F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02D2010" w14:textId="1F106299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"triangle", 4.5, 20)</w:t>
            </w:r>
          </w:p>
        </w:tc>
        <w:tc>
          <w:tcPr>
            <w:tcW w:w="2430" w:type="dxa"/>
          </w:tcPr>
          <w:p w14:paraId="2E33D28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45.00</w:t>
            </w:r>
          </w:p>
        </w:tc>
      </w:tr>
      <w:tr w:rsidR="005F3357" w:rsidRPr="005F3357" w14:paraId="2016DD7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7240F21" w14:textId="5E4DDB64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"circle", 10)</w:t>
            </w:r>
          </w:p>
        </w:tc>
        <w:tc>
          <w:tcPr>
            <w:tcW w:w="2430" w:type="dxa"/>
          </w:tcPr>
          <w:p w14:paraId="2D653E6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314.16</w:t>
            </w:r>
          </w:p>
        </w:tc>
      </w:tr>
    </w:tbl>
    <w:p w14:paraId="283AE9F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You can search for the face formulas of the different shapes on the Internet. Use </w:t>
      </w:r>
      <w:proofErr w:type="spellStart"/>
      <w:r w:rsidRPr="005F3357">
        <w:rPr>
          <w:b/>
          <w:bCs/>
          <w:color w:val="44546A" w:themeColor="text2"/>
          <w:lang w:val="en"/>
        </w:rPr>
        <w:t>Math.PI</w:t>
      </w:r>
      <w:proofErr w:type="spellEnd"/>
      <w:r w:rsidRPr="005F3357">
        <w:rPr>
          <w:color w:val="44546A" w:themeColor="text2"/>
          <w:lang w:val="en"/>
        </w:rPr>
        <w:t xml:space="preserve"> to use the number pi when calculating the face of a circle.</w:t>
      </w:r>
    </w:p>
    <w:p w14:paraId="772F348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"/>
        </w:rPr>
        <w:lastRenderedPageBreak/>
        <mc:AlternateContent>
          <mc:Choice Requires="wps">
            <w:drawing>
              <wp:inline distT="0" distB="0" distL="0" distR="0" wp14:anchorId="13EE4F03" wp14:editId="3859E45B">
                <wp:extent cx="5098473" cy="1404620"/>
                <wp:effectExtent l="0" t="0" r="2603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2DF4" w14:textId="072569BA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function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5B68FA">
                              <w:rPr>
                                <w:szCs w:val="24"/>
                                <w:lang w:val="en"/>
                              </w:rPr>
                              <w:t>f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(figure, a, b) {</w:t>
                            </w:r>
                          </w:p>
                          <w:p w14:paraId="19EEEE7E" w14:textId="77777777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let 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area = </w:t>
                            </w:r>
                            <w:proofErr w:type="gramStart"/>
                            <w:r w:rsidRPr="00667CCF">
                              <w:rPr>
                                <w:szCs w:val="24"/>
                                <w:lang w:val="en"/>
                              </w:rPr>
                              <w:t>0;</w:t>
                            </w:r>
                            <w:proofErr w:type="gramEnd"/>
                          </w:p>
                          <w:p w14:paraId="7E400D32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switch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(figure) {</w:t>
                            </w:r>
                          </w:p>
                          <w:p w14:paraId="7A47248E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"square"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16526349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71B79932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2B7CFD6A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751294DC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"rectangle"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64E5B57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5B6F14F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4F83D17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0F07D9F7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"circle"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3B418563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let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radius =</w:t>
                            </w: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a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5BA70AB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area = </w:t>
                            </w:r>
                            <w:proofErr w:type="spellStart"/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Math.PI</w:t>
                            </w:r>
                            <w:proofErr w:type="spellEnd"/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radius * </w:t>
                            </w:r>
                            <w:proofErr w:type="gramStart"/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>radius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32521F70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138CDE3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1E348A6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"triangle"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60ADE595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0A4D7B5F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598290C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EE4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1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" strokecolor="#44546a [3215]" strokeweight="1.5pt">
                <v:textbox style="mso-fit-shape-to-text:t">
                  <w:txbxContent>
                    <w:p w14:paraId="7A0B2DF4" w14:textId="072569BA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>function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</w:t>
                      </w:r>
                      <w:r w:rsidR="005B68FA">
                        <w:rPr>
                          <w:szCs w:val="24"/>
                          <w:lang w:val="en"/>
                        </w:rPr>
                        <w:t>f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(figure, a, b) {</w:t>
                      </w:r>
                    </w:p>
                    <w:p w14:paraId="19EEEE7E" w14:textId="77777777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let </w:t>
                      </w:r>
                      <w:r w:rsidRPr="00667CCF">
                        <w:rPr>
                          <w:szCs w:val="24"/>
                          <w:lang w:val="en"/>
                        </w:rPr>
                        <w:t>area = 0;</w:t>
                      </w:r>
                    </w:p>
                    <w:p w14:paraId="7E400D32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>switch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(figure) {</w:t>
                      </w:r>
                    </w:p>
                    <w:p w14:paraId="7A47248E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"square"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16526349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71B79932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2B7CFD6A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751294DC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"rectangle"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64E5B57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5B6F14F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4F83D17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0F07D9F7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"circle"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3B418563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        let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radius =</w:t>
                      </w: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 a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5BA70AB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    area = Math.PI</w:t>
                      </w: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* radius * radius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32521F70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138CDE3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1E348A6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"triangle"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60ADE595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0A4D7B5F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598290C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ED98F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2" w:name="_Toc71812508"/>
      <w:bookmarkStart w:id="13" w:name="_Toc166616100"/>
      <w:r w:rsidRPr="005F3357">
        <w:rPr>
          <w:b w:val="0"/>
          <w:color w:val="44546A" w:themeColor="text2"/>
        </w:rPr>
        <w:t>Day of the week</w:t>
      </w:r>
      <w:bookmarkEnd w:id="12"/>
      <w:bookmarkEnd w:id="13"/>
    </w:p>
    <w:p w14:paraId="13ED3DE9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function that receives an integer and prints a day of the week (in English), within the limits [1...7] or prints "Error" in case the entered number is invalid.</w:t>
      </w:r>
    </w:p>
    <w:p w14:paraId="0F6CC9E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4" w:name="_Toc71812509"/>
      <w:r w:rsidRPr="005F3357">
        <w:rPr>
          <w:color w:val="44546A" w:themeColor="text2"/>
          <w:lang w:val="en"/>
        </w:rPr>
        <w:t>Sample input: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86"/>
      </w:tblGrid>
      <w:tr w:rsidR="005F3357" w:rsidRPr="005F3357" w14:paraId="2B71EEB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8A1D26" w14:textId="2EE012EB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440" w:type="dxa"/>
          </w:tcPr>
          <w:p w14:paraId="5C8D152B" w14:textId="6B97B0ED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00566FFE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DF78A9" w14:textId="0387147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1)</w:t>
            </w:r>
          </w:p>
        </w:tc>
        <w:tc>
          <w:tcPr>
            <w:tcW w:w="1440" w:type="dxa"/>
          </w:tcPr>
          <w:p w14:paraId="3424BC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Monday</w:t>
            </w:r>
          </w:p>
        </w:tc>
      </w:tr>
      <w:tr w:rsidR="005F3357" w:rsidRPr="005F3357" w14:paraId="47CF92C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13121B" w14:textId="027CDF5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2)</w:t>
            </w:r>
          </w:p>
        </w:tc>
        <w:tc>
          <w:tcPr>
            <w:tcW w:w="1440" w:type="dxa"/>
          </w:tcPr>
          <w:p w14:paraId="69AA5D7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Tuesday</w:t>
            </w:r>
          </w:p>
        </w:tc>
      </w:tr>
      <w:tr w:rsidR="005F3357" w:rsidRPr="005F3357" w14:paraId="78737DE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3E7001" w14:textId="34773C8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3)</w:t>
            </w:r>
          </w:p>
        </w:tc>
        <w:tc>
          <w:tcPr>
            <w:tcW w:w="1440" w:type="dxa"/>
          </w:tcPr>
          <w:p w14:paraId="535B811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Wednesday</w:t>
            </w:r>
          </w:p>
        </w:tc>
      </w:tr>
      <w:tr w:rsidR="005F3357" w:rsidRPr="005F3357" w14:paraId="317B133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B227F1" w14:textId="70A9A6BE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4)</w:t>
            </w:r>
          </w:p>
        </w:tc>
        <w:tc>
          <w:tcPr>
            <w:tcW w:w="1440" w:type="dxa"/>
          </w:tcPr>
          <w:p w14:paraId="2AB3095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Thursday</w:t>
            </w:r>
          </w:p>
        </w:tc>
      </w:tr>
      <w:tr w:rsidR="005F3357" w:rsidRPr="005F3357" w14:paraId="06819D8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99C50E9" w14:textId="2DAD46F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5)</w:t>
            </w:r>
          </w:p>
        </w:tc>
        <w:tc>
          <w:tcPr>
            <w:tcW w:w="1440" w:type="dxa"/>
          </w:tcPr>
          <w:p w14:paraId="5CD8DC2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Friday</w:t>
            </w:r>
          </w:p>
        </w:tc>
      </w:tr>
      <w:tr w:rsidR="005F3357" w:rsidRPr="005F3357" w14:paraId="3C6D7B9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851F15" w14:textId="60A95831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6)</w:t>
            </w:r>
          </w:p>
        </w:tc>
        <w:tc>
          <w:tcPr>
            <w:tcW w:w="1440" w:type="dxa"/>
          </w:tcPr>
          <w:p w14:paraId="4F0636B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Saturday</w:t>
            </w:r>
          </w:p>
        </w:tc>
      </w:tr>
      <w:tr w:rsidR="005F3357" w:rsidRPr="005F3357" w14:paraId="638AC5BB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2A6442" w14:textId="06C2E6D2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7)</w:t>
            </w:r>
          </w:p>
        </w:tc>
        <w:tc>
          <w:tcPr>
            <w:tcW w:w="1440" w:type="dxa"/>
          </w:tcPr>
          <w:p w14:paraId="2855181D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Sunday</w:t>
            </w:r>
          </w:p>
        </w:tc>
      </w:tr>
      <w:tr w:rsidR="005F3357" w:rsidRPr="005F3357" w14:paraId="2F599C5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D095C9" w14:textId="52DD035C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8)</w:t>
            </w:r>
          </w:p>
        </w:tc>
        <w:tc>
          <w:tcPr>
            <w:tcW w:w="1440" w:type="dxa"/>
          </w:tcPr>
          <w:p w14:paraId="260F2DB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14:paraId="1BCEE3A3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5" w:name="_Toc71812510"/>
      <w:bookmarkStart w:id="16" w:name="_Toc166616101"/>
      <w:r w:rsidRPr="005F3357">
        <w:rPr>
          <w:color w:val="44546A" w:themeColor="text2"/>
          <w:lang w:val="en"/>
        </w:rPr>
        <w:t>Even or odd</w:t>
      </w:r>
      <w:bookmarkEnd w:id="15"/>
      <w:bookmarkEnd w:id="16"/>
    </w:p>
    <w:p w14:paraId="6AFFA2A1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receives an integer and prints on the console, whether even or odd. </w:t>
      </w:r>
    </w:p>
    <w:p w14:paraId="6C0EE017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7" w:name="_Toc71812511"/>
      <w:r w:rsidRPr="005F3357">
        <w:rPr>
          <w:color w:val="44546A" w:themeColor="text2"/>
          <w:lang w:val="en"/>
        </w:rPr>
        <w:t>Sample input:</w:t>
      </w:r>
      <w:bookmarkEnd w:id="1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="005F3357" w:rsidRPr="005F3357" w14:paraId="7F6510F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B7B7E3" w14:textId="44131D47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260" w:type="dxa"/>
          </w:tcPr>
          <w:p w14:paraId="501637BC" w14:textId="75F4E42B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07CB93F1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47F219" w14:textId="627D4DF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2)</w:t>
            </w:r>
          </w:p>
        </w:tc>
        <w:tc>
          <w:tcPr>
            <w:tcW w:w="1260" w:type="dxa"/>
          </w:tcPr>
          <w:p w14:paraId="5A1F8F5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  <w:tr w:rsidR="005F3357" w:rsidRPr="005F3357" w14:paraId="2186CCA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F73E06" w14:textId="0609E93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3)</w:t>
            </w:r>
          </w:p>
        </w:tc>
        <w:tc>
          <w:tcPr>
            <w:tcW w:w="1260" w:type="dxa"/>
          </w:tcPr>
          <w:p w14:paraId="53132BD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="005F3357" w:rsidRPr="005F3357" w14:paraId="6616E00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B64DBF5" w14:textId="5B8A69D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25)</w:t>
            </w:r>
          </w:p>
        </w:tc>
        <w:tc>
          <w:tcPr>
            <w:tcW w:w="1260" w:type="dxa"/>
          </w:tcPr>
          <w:p w14:paraId="77572AE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="005F3357" w:rsidRPr="005F3357" w14:paraId="74CE8C6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9C3D70" w14:textId="01B7A6D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1024)</w:t>
            </w:r>
          </w:p>
        </w:tc>
        <w:tc>
          <w:tcPr>
            <w:tcW w:w="1260" w:type="dxa"/>
          </w:tcPr>
          <w:p w14:paraId="02EDB89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</w:tbl>
    <w:p w14:paraId="32EE5E89" w14:textId="77777777" w:rsidR="008E3485" w:rsidRPr="005F3357" w:rsidRDefault="008E3485" w:rsidP="005F3357">
      <w:pPr>
        <w:rPr>
          <w:color w:val="44546A" w:themeColor="text2"/>
        </w:rPr>
      </w:pPr>
      <w:bookmarkStart w:id="18" w:name="_Toc71812512"/>
      <w:r w:rsidRPr="005F3357">
        <w:rPr>
          <w:color w:val="44546A" w:themeColor="text2"/>
          <w:lang w:val="en"/>
        </w:rPr>
        <w:lastRenderedPageBreak/>
        <w:t>Guidelines:</w:t>
      </w:r>
      <w:bookmarkEnd w:id="18"/>
    </w:p>
    <w:p w14:paraId="7DAD8103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1. Check what is % (operator modulo) </w:t>
      </w:r>
      <w:hyperlink r:id="rId13" w:history="1">
        <w:r w:rsidRPr="005F3357">
          <w:rPr>
            <w:rStyle w:val="Hyperlink"/>
            <w:color w:val="44546A" w:themeColor="text2"/>
            <w:lang w:val="en"/>
          </w:rPr>
          <w:t>https://www.google.com/search?q=modulo</w:t>
        </w:r>
      </w:hyperlink>
    </w:p>
    <w:p w14:paraId="043B48B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Check whether the number is even by dividing it by 2 and check whether there is a remainder of the division. Print the output by condition – the text "even":</w:t>
      </w:r>
    </w:p>
    <w:p w14:paraId="7161CC21" w14:textId="77777777" w:rsidR="008E3485" w:rsidRPr="005F3357" w:rsidRDefault="008E3485" w:rsidP="008E3485">
      <w:pPr>
        <w:ind w:left="720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 </w:t>
      </w: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6B9A4EB9" wp14:editId="19CAFCFB">
                <wp:extent cx="2606040" cy="1082040"/>
                <wp:effectExtent l="0" t="0" r="22860" b="2286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934B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function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solve (</w:t>
                            </w:r>
                            <w:r>
                              <w:rPr>
                                <w:szCs w:val="24"/>
                                <w:lang w:val="en"/>
                              </w:rPr>
                              <w:t>num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>) {</w:t>
                            </w:r>
                          </w:p>
                          <w:p w14:paraId="15D3780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if (num % 2 == 0) {</w:t>
                            </w:r>
                          </w:p>
                          <w:p w14:paraId="6CB0199A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console.log("even")</w:t>
                            </w:r>
                          </w:p>
                          <w:p w14:paraId="3AD31538" w14:textId="77777777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  <w:p w14:paraId="4EE1CAF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A4EB9" id="_x0000_s1027" type="#_x0000_t202" style="width:205.2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" strokecolor="#44546a [3215]" strokeweight="1.5pt">
                <v:textbox>
                  <w:txbxContent>
                    <w:p w14:paraId="4444934B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>function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solve (</w:t>
                      </w:r>
                      <w:r>
                        <w:rPr>
                          <w:szCs w:val="24"/>
                          <w:lang w:val="en"/>
                        </w:rPr>
                        <w:t>num</w:t>
                      </w:r>
                      <w:r w:rsidRPr="00667CCF">
                        <w:rPr>
                          <w:szCs w:val="24"/>
                          <w:lang w:val="en"/>
                        </w:rPr>
                        <w:t>) {</w:t>
                      </w:r>
                    </w:p>
                    <w:p w14:paraId="15D3780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if (num % 2 == 0) {</w:t>
                      </w:r>
                    </w:p>
                    <w:p w14:paraId="6CB0199A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console.log("even")</w:t>
                      </w:r>
                    </w:p>
                    <w:p w14:paraId="3AD31538" w14:textId="77777777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>}</w:t>
                      </w:r>
                    </w:p>
                    <w:p w14:paraId="4EE1CAF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9A4048" w14:textId="54296E54" w:rsidR="00B3433B" w:rsidRPr="00B3433B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>3. Otherwise, print "odd"</w:t>
      </w:r>
    </w:p>
    <w:p w14:paraId="03529485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9" w:name="_Toc71812513"/>
      <w:bookmarkStart w:id="20" w:name="_Toc166616102"/>
      <w:r w:rsidRPr="005F3357">
        <w:rPr>
          <w:color w:val="44546A" w:themeColor="text2"/>
          <w:lang w:val="en"/>
        </w:rPr>
        <w:t>Speed</w:t>
      </w:r>
      <w:bookmarkEnd w:id="19"/>
      <w:bookmarkEnd w:id="20"/>
    </w:p>
    <w:p w14:paraId="121870CF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receives speed (real number) and prints speed information. </w:t>
      </w:r>
    </w:p>
    <w:p w14:paraId="4EAC7B69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</w:t>
      </w:r>
      <w:r w:rsidRPr="005F3357">
        <w:rPr>
          <w:b/>
          <w:bCs/>
          <w:color w:val="44546A" w:themeColor="text2"/>
          <w:lang w:val="en"/>
        </w:rPr>
        <w:t>speeds up to 10 (inclusive)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slow</w:t>
      </w:r>
      <w:r w:rsidRPr="005F3357">
        <w:rPr>
          <w:color w:val="44546A" w:themeColor="text2"/>
          <w:lang w:val="en"/>
        </w:rPr>
        <w:t xml:space="preserve">". </w:t>
      </w:r>
    </w:p>
    <w:p w14:paraId="4A073D31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average</w:t>
      </w:r>
      <w:r w:rsidRPr="005F3357">
        <w:rPr>
          <w:color w:val="44546A" w:themeColor="text2"/>
          <w:lang w:val="en"/>
        </w:rPr>
        <w:t xml:space="preserve">". </w:t>
      </w:r>
    </w:p>
    <w:p w14:paraId="12C356AC" w14:textId="547A708B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>, print "</w:t>
      </w:r>
      <w:r w:rsidRPr="005F3357">
        <w:rPr>
          <w:b/>
          <w:bCs/>
          <w:color w:val="44546A" w:themeColor="text2"/>
          <w:lang w:val="en"/>
        </w:rPr>
        <w:t>fast</w:t>
      </w:r>
      <w:r w:rsidRPr="005F3357">
        <w:rPr>
          <w:color w:val="44546A" w:themeColor="text2"/>
          <w:lang w:val="en"/>
        </w:rPr>
        <w:t xml:space="preserve">". </w:t>
      </w:r>
    </w:p>
    <w:p w14:paraId="6AE0BE1A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160</w:t>
      </w:r>
      <w:r w:rsidRPr="005F3357">
        <w:rPr>
          <w:color w:val="44546A" w:themeColor="text2"/>
          <w:lang w:val="en"/>
        </w:rPr>
        <w:t xml:space="preserve"> MHz, print "</w:t>
      </w:r>
      <w:r w:rsidRPr="005F3357">
        <w:rPr>
          <w:b/>
          <w:bCs/>
          <w:color w:val="44546A" w:themeColor="text2"/>
          <w:lang w:val="en"/>
        </w:rPr>
        <w:t>super-fast</w:t>
      </w:r>
      <w:r w:rsidRPr="005F3357">
        <w:rPr>
          <w:color w:val="44546A" w:themeColor="text2"/>
          <w:lang w:val="en"/>
        </w:rPr>
        <w:t>".</w:t>
      </w:r>
    </w:p>
    <w:p w14:paraId="4AE9DF6F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higher speeds, print "</w:t>
      </w:r>
      <w:r w:rsidRPr="005F3357">
        <w:rPr>
          <w:b/>
          <w:bCs/>
          <w:color w:val="44546A" w:themeColor="text2"/>
          <w:lang w:val="en"/>
        </w:rPr>
        <w:t>turbo-fast</w:t>
      </w:r>
      <w:r w:rsidRPr="005F3357">
        <w:rPr>
          <w:color w:val="44546A" w:themeColor="text2"/>
          <w:lang w:val="en"/>
        </w:rPr>
        <w:t xml:space="preserve">". </w:t>
      </w:r>
    </w:p>
    <w:p w14:paraId="092D860F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1" w:name="_Toc71812514"/>
      <w:r w:rsidRPr="005F3357">
        <w:rPr>
          <w:color w:val="44546A" w:themeColor="text2"/>
          <w:lang w:val="en"/>
        </w:rPr>
        <w:t>Sample input:</w:t>
      </w:r>
      <w:bookmarkEnd w:id="2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F3357" w:rsidRPr="005F3357" w14:paraId="06745A14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7CB408" w14:textId="1FFCD9AA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620" w:type="dxa"/>
          </w:tcPr>
          <w:p w14:paraId="751374CA" w14:textId="582AB228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CDDA18F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B06BEF" w14:textId="679E254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10)</w:t>
            </w:r>
          </w:p>
        </w:tc>
        <w:tc>
          <w:tcPr>
            <w:tcW w:w="1620" w:type="dxa"/>
          </w:tcPr>
          <w:p w14:paraId="6329924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slow</w:t>
            </w:r>
          </w:p>
        </w:tc>
      </w:tr>
      <w:tr w:rsidR="005F3357" w:rsidRPr="005F3357" w14:paraId="4021D7F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8BB6C6" w14:textId="4062A6E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59)</w:t>
            </w:r>
          </w:p>
        </w:tc>
        <w:tc>
          <w:tcPr>
            <w:tcW w:w="1620" w:type="dxa"/>
          </w:tcPr>
          <w:p w14:paraId="23EFC3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="005F3357" w:rsidRPr="005F3357" w14:paraId="182AECC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682D7F" w14:textId="28C2A44A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120)</w:t>
            </w:r>
          </w:p>
        </w:tc>
        <w:tc>
          <w:tcPr>
            <w:tcW w:w="1620" w:type="dxa"/>
          </w:tcPr>
          <w:p w14:paraId="50A6558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  <w:tr w:rsidR="005F3357" w:rsidRPr="005F3357" w14:paraId="53BB2BA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CABA54" w14:textId="0F254D1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121)</w:t>
            </w:r>
          </w:p>
        </w:tc>
        <w:tc>
          <w:tcPr>
            <w:tcW w:w="1620" w:type="dxa"/>
          </w:tcPr>
          <w:p w14:paraId="195B042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super-fast</w:t>
            </w:r>
          </w:p>
        </w:tc>
      </w:tr>
      <w:tr w:rsidR="005F3357" w:rsidRPr="005F3357" w14:paraId="118808D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8582B3" w14:textId="5249E4E9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183)</w:t>
            </w:r>
          </w:p>
        </w:tc>
        <w:tc>
          <w:tcPr>
            <w:tcW w:w="1620" w:type="dxa"/>
          </w:tcPr>
          <w:p w14:paraId="72F3E4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turbo-fast</w:t>
            </w:r>
          </w:p>
        </w:tc>
      </w:tr>
      <w:tr w:rsidR="00B3433B" w:rsidRPr="005F3357" w14:paraId="030318A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AD97CB" w14:textId="4D1EEBD9" w:rsidR="00B3433B" w:rsidRPr="005F3357" w:rsidRDefault="00B3433B" w:rsidP="00960C8B">
            <w:pPr>
              <w:rPr>
                <w:color w:val="44546A" w:themeColor="text2"/>
                <w:szCs w:val="24"/>
                <w:lang w:val="en"/>
              </w:rPr>
            </w:pPr>
            <w:proofErr w:type="gramStart"/>
            <w:r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>
              <w:rPr>
                <w:color w:val="44546A" w:themeColor="text2"/>
                <w:szCs w:val="24"/>
                <w:lang w:val="en"/>
              </w:rPr>
              <w:t>59.99)</w:t>
            </w:r>
          </w:p>
        </w:tc>
        <w:tc>
          <w:tcPr>
            <w:tcW w:w="1620" w:type="dxa"/>
          </w:tcPr>
          <w:p w14:paraId="11A506D0" w14:textId="6E49D30B" w:rsidR="00B3433B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="00B3433B" w:rsidRPr="005F3357" w14:paraId="5688475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D89494" w14:textId="6A9D0580" w:rsidR="00B3433B" w:rsidRDefault="00B3433B" w:rsidP="00960C8B">
            <w:pPr>
              <w:rPr>
                <w:color w:val="44546A" w:themeColor="text2"/>
                <w:szCs w:val="24"/>
                <w:lang w:val="en"/>
              </w:rPr>
            </w:pPr>
            <w:proofErr w:type="gramStart"/>
            <w:r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>
              <w:rPr>
                <w:color w:val="44546A" w:themeColor="text2"/>
                <w:szCs w:val="24"/>
                <w:lang w:val="en"/>
              </w:rPr>
              <w:t>60.001)</w:t>
            </w:r>
          </w:p>
        </w:tc>
        <w:tc>
          <w:tcPr>
            <w:tcW w:w="1620" w:type="dxa"/>
          </w:tcPr>
          <w:p w14:paraId="74C8CDB3" w14:textId="04C7D5DF" w:rsidR="00B3433B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</w:tbl>
    <w:p w14:paraId="2AC83D15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2" w:name="_Toc71812515"/>
      <w:bookmarkStart w:id="23" w:name="_Toc166616103"/>
      <w:r w:rsidRPr="005F3357">
        <w:rPr>
          <w:color w:val="44546A" w:themeColor="text2"/>
          <w:lang w:val="en"/>
        </w:rPr>
        <w:t>Alarm after 15 minutes</w:t>
      </w:r>
      <w:bookmarkEnd w:id="22"/>
      <w:bookmarkEnd w:id="23"/>
    </w:p>
    <w:p w14:paraId="5EDC16B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takes an hour and minutes of a 24-hour day and calculates what time it will be after 15 minutes. Print the result in </w:t>
      </w:r>
      <w:proofErr w:type="spellStart"/>
      <w:proofErr w:type="gramStart"/>
      <w:r w:rsidRPr="005F3357">
        <w:rPr>
          <w:color w:val="44546A" w:themeColor="text2"/>
          <w:lang w:val="en"/>
        </w:rPr>
        <w:t>hours:minutes</w:t>
      </w:r>
      <w:proofErr w:type="spellEnd"/>
      <w:proofErr w:type="gramEnd"/>
      <w:r w:rsidRPr="005F3357">
        <w:rPr>
          <w:color w:val="44546A" w:themeColor="text2"/>
          <w:lang w:val="en"/>
        </w:rPr>
        <w:t xml:space="preserve"> format. </w:t>
      </w:r>
    </w:p>
    <w:p w14:paraId="3C6013EB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Hours are always between 0 and 23, and minutes are always between 0 and 59. Hours are written in one or two digits. </w:t>
      </w:r>
    </w:p>
    <w:p w14:paraId="4CE8E301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Minutes are always written with two digits, with a leading zero when necessary.</w:t>
      </w:r>
    </w:p>
    <w:p w14:paraId="1D5985E4" w14:textId="77777777" w:rsidR="008E3485" w:rsidRPr="005F3357" w:rsidRDefault="008E3485" w:rsidP="008E3485">
      <w:pPr>
        <w:rPr>
          <w:rFonts w:cstheme="minorHAnsi"/>
          <w:color w:val="44546A" w:themeColor="text2"/>
          <w:u w:val="single"/>
        </w:rPr>
      </w:pPr>
      <w:r w:rsidRPr="005F3357">
        <w:rPr>
          <w:color w:val="44546A" w:themeColor="text2"/>
          <w:lang w:val="en"/>
        </w:rPr>
        <w:t xml:space="preserve">Try to find out how to add 0s in front of a number here: </w:t>
      </w:r>
      <w:hyperlink r:id="rId14" w:history="1">
        <w:r w:rsidRPr="005F3357">
          <w:rPr>
            <w:rStyle w:val="Hyperlink"/>
            <w:color w:val="44546A" w:themeColor="text2"/>
            <w:lang w:val="en"/>
          </w:rPr>
          <w:t>https://www.google.com/search?q=js+print+number+with+leading+zeros</w:t>
        </w:r>
      </w:hyperlink>
    </w:p>
    <w:p w14:paraId="0E723E38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4" w:name="_Toc71812516"/>
      <w:r w:rsidRPr="005F3357">
        <w:rPr>
          <w:color w:val="44546A" w:themeColor="text2"/>
          <w:lang w:val="en"/>
        </w:rPr>
        <w:t>Sample input:</w:t>
      </w:r>
      <w:bookmarkEnd w:id="2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F3357" w:rsidRPr="005F3357" w14:paraId="08F9707A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C99B45" w14:textId="58768EC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lastRenderedPageBreak/>
              <w:t>Input</w:t>
            </w:r>
          </w:p>
        </w:tc>
        <w:tc>
          <w:tcPr>
            <w:tcW w:w="1620" w:type="dxa"/>
          </w:tcPr>
          <w:p w14:paraId="0456975D" w14:textId="4B26DA58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410659A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5CB9CE" w14:textId="565CF09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1, 47)</w:t>
            </w:r>
          </w:p>
        </w:tc>
        <w:tc>
          <w:tcPr>
            <w:tcW w:w="1620" w:type="dxa"/>
          </w:tcPr>
          <w:p w14:paraId="54510A99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2:02</w:t>
            </w:r>
          </w:p>
        </w:tc>
      </w:tr>
      <w:tr w:rsidR="005F3357" w:rsidRPr="005F3357" w14:paraId="48ABB05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168C80" w14:textId="13BCDA0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0, 2)</w:t>
            </w:r>
          </w:p>
        </w:tc>
        <w:tc>
          <w:tcPr>
            <w:tcW w:w="1620" w:type="dxa"/>
          </w:tcPr>
          <w:p w14:paraId="3018F64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0:17</w:t>
            </w:r>
          </w:p>
        </w:tc>
      </w:tr>
      <w:tr w:rsidR="005F3357" w:rsidRPr="005F3357" w14:paraId="770ECBFD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99EC0C" w14:textId="247F1EB7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23, 59)</w:t>
            </w:r>
          </w:p>
        </w:tc>
        <w:tc>
          <w:tcPr>
            <w:tcW w:w="1620" w:type="dxa"/>
          </w:tcPr>
          <w:p w14:paraId="150189C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0:14</w:t>
            </w:r>
          </w:p>
        </w:tc>
      </w:tr>
      <w:tr w:rsidR="005F3357" w:rsidRPr="005F3357" w14:paraId="2BE6421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B49410" w14:textId="52E2BC3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11, 07)</w:t>
            </w:r>
          </w:p>
        </w:tc>
        <w:tc>
          <w:tcPr>
            <w:tcW w:w="1620" w:type="dxa"/>
          </w:tcPr>
          <w:p w14:paraId="63A0D3B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11:22</w:t>
            </w:r>
          </w:p>
        </w:tc>
      </w:tr>
      <w:tr w:rsidR="005F3357" w:rsidRPr="005F3357" w14:paraId="1D860EE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82FBF9" w14:textId="2AAD2F9E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12, 48)</w:t>
            </w:r>
          </w:p>
        </w:tc>
        <w:tc>
          <w:tcPr>
            <w:tcW w:w="1620" w:type="dxa"/>
          </w:tcPr>
          <w:p w14:paraId="2B09441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13:03</w:t>
            </w:r>
          </w:p>
        </w:tc>
      </w:tr>
    </w:tbl>
    <w:p w14:paraId="3AF5B67D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5" w:name="_Toc71812518"/>
      <w:bookmarkStart w:id="26" w:name="_Toc166616104"/>
      <w:r w:rsidRPr="005F3357">
        <w:rPr>
          <w:color w:val="44546A" w:themeColor="text2"/>
          <w:lang w:val="en"/>
        </w:rPr>
        <w:t>Address by age and gender</w:t>
      </w:r>
      <w:bookmarkEnd w:id="25"/>
      <w:bookmarkEnd w:id="26"/>
    </w:p>
    <w:p w14:paraId="7F66B0B3" w14:textId="77777777" w:rsidR="008E3485" w:rsidRPr="005F3357" w:rsidRDefault="008E3485" w:rsidP="008E3485">
      <w:pPr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Write a console program that assumes age (real number) and gender ('m' or 'f'), and prints a reference among the following:</w:t>
      </w:r>
    </w:p>
    <w:p w14:paraId="2195B452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"Mr." — male (sex 'm') 16 years of age or older</w:t>
      </w:r>
    </w:p>
    <w:p w14:paraId="073379D8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"Master" – boy (gender 'm') under 16 years</w:t>
      </w:r>
    </w:p>
    <w:p w14:paraId="5CD614F4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"Ms." — woman (sex 'f') 16 years of age or older</w:t>
      </w:r>
    </w:p>
    <w:p w14:paraId="1BEECB68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color w:val="44546A" w:themeColor="text2"/>
          <w:szCs w:val="24"/>
        </w:rPr>
      </w:pPr>
      <w:r w:rsidRPr="005F3357">
        <w:rPr>
          <w:noProof/>
          <w:color w:val="44546A" w:themeColor="text2"/>
          <w:lang w:val="en"/>
        </w:rPr>
        <w:t>"Miss" – girl (gender 'f') under 16</w:t>
      </w:r>
    </w:p>
    <w:p w14:paraId="32FE0470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7" w:name="_Toc71595122"/>
      <w:bookmarkStart w:id="28" w:name="_Toc71812519"/>
      <w:r w:rsidRPr="005F3357">
        <w:rPr>
          <w:color w:val="44546A" w:themeColor="text2"/>
          <w:lang w:val="en"/>
        </w:rPr>
        <w:t>Sample input:</w:t>
      </w:r>
      <w:bookmarkEnd w:id="27"/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1800"/>
      </w:tblGrid>
      <w:tr w:rsidR="005F3357" w:rsidRPr="005F3357" w14:paraId="09C8FA8D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FD043E" w14:textId="1BC962D5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800" w:type="dxa"/>
          </w:tcPr>
          <w:p w14:paraId="6698AA45" w14:textId="2A44650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A7F2EE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40B2C2" w14:textId="505CFB7D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14, "f")</w:t>
            </w:r>
          </w:p>
        </w:tc>
        <w:tc>
          <w:tcPr>
            <w:tcW w:w="1800" w:type="dxa"/>
          </w:tcPr>
          <w:p w14:paraId="1316BDE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Miss</w:t>
            </w:r>
          </w:p>
        </w:tc>
      </w:tr>
      <w:tr w:rsidR="005F3357" w:rsidRPr="005F3357" w14:paraId="05E820DD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36A59D" w14:textId="2ACF47F9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17, "m")</w:t>
            </w:r>
          </w:p>
        </w:tc>
        <w:tc>
          <w:tcPr>
            <w:tcW w:w="1800" w:type="dxa"/>
          </w:tcPr>
          <w:p w14:paraId="477C482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Mr.</w:t>
            </w:r>
          </w:p>
        </w:tc>
      </w:tr>
      <w:tr w:rsidR="005F3357" w:rsidRPr="005F3357" w14:paraId="5016E89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416FF7" w14:textId="0955D1B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10, "m")</w:t>
            </w:r>
          </w:p>
        </w:tc>
        <w:tc>
          <w:tcPr>
            <w:tcW w:w="1800" w:type="dxa"/>
          </w:tcPr>
          <w:p w14:paraId="2A711A9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Master</w:t>
            </w:r>
          </w:p>
        </w:tc>
      </w:tr>
      <w:tr w:rsidR="005F3357" w:rsidRPr="005F3357" w14:paraId="467134C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E6478C" w14:textId="7974BAD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32, "f")</w:t>
            </w:r>
          </w:p>
        </w:tc>
        <w:tc>
          <w:tcPr>
            <w:tcW w:w="1800" w:type="dxa"/>
          </w:tcPr>
          <w:p w14:paraId="3253730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Ms.</w:t>
            </w:r>
          </w:p>
        </w:tc>
      </w:tr>
    </w:tbl>
    <w:p w14:paraId="00029096" w14:textId="77777777" w:rsidR="008E3485" w:rsidRPr="005F3357" w:rsidRDefault="008E3485" w:rsidP="008E3485">
      <w:pPr>
        <w:rPr>
          <w:color w:val="44546A" w:themeColor="text2"/>
        </w:rPr>
      </w:pPr>
      <w:bookmarkStart w:id="29" w:name="_Toc71812520"/>
    </w:p>
    <w:p w14:paraId="7D71793E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1B57E0B5" wp14:editId="15544A16">
                <wp:extent cx="3879273" cy="1404620"/>
                <wp:effectExtent l="0" t="0" r="26035" b="24130"/>
                <wp:docPr id="190123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CD4D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(gender == 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"f"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 {</w:t>
                            </w:r>
                          </w:p>
                          <w:p w14:paraId="0433B8C6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(age &lt;= 16) {</w:t>
                            </w:r>
                          </w:p>
                          <w:p w14:paraId="4F44477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console.log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(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"Miss"</w:t>
                            </w:r>
                            <w:proofErr w:type="gramStart"/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);</w:t>
                            </w:r>
                            <w:proofErr w:type="gramEnd"/>
                          </w:p>
                          <w:p w14:paraId="097586C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</w:t>
                            </w: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e 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{</w:t>
                            </w:r>
                          </w:p>
                          <w:p w14:paraId="7CC05A2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console.log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(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"Ms."</w:t>
                            </w:r>
                            <w:proofErr w:type="gramStart"/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);</w:t>
                            </w:r>
                            <w:proofErr w:type="gramEnd"/>
                          </w:p>
                          <w:p w14:paraId="7A4E9C0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34C46BB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6E654E1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else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{</w:t>
                            </w:r>
                          </w:p>
                          <w:p w14:paraId="3F71461C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(age &lt;= 16) {</w:t>
                            </w:r>
                          </w:p>
                          <w:p w14:paraId="779B68ED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2015344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else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{</w:t>
                            </w:r>
                          </w:p>
                          <w:p w14:paraId="6882414E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6810472B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538723CC" w14:textId="77777777" w:rsidR="008E3485" w:rsidRPr="00E9140D" w:rsidRDefault="008E3485" w:rsidP="008E348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7E0B5" id="_x0000_s1028" type="#_x0000_t202" style="width:30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" strokecolor="#44546a [3215]" strokeweight="1.5pt">
                <v:textbox style="mso-fit-shape-to-text:t">
                  <w:txbxContent>
                    <w:p w14:paraId="27BFCD4D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>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(gender == 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"f"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 {</w:t>
                      </w:r>
                    </w:p>
                    <w:p w14:paraId="0433B8C6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(age &lt;= 16) {</w:t>
                      </w:r>
                    </w:p>
                    <w:p w14:paraId="4F44477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       console.log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(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"Miss"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);</w:t>
                      </w:r>
                    </w:p>
                    <w:p w14:paraId="097586C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</w:t>
                      </w: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e 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{</w:t>
                      </w:r>
                    </w:p>
                    <w:p w14:paraId="7CC05A2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       console.log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(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"Ms."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);</w:t>
                      </w:r>
                    </w:p>
                    <w:p w14:paraId="7A4E9C0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34C46BB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6E654E1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else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{</w:t>
                      </w:r>
                    </w:p>
                    <w:p w14:paraId="3F71461C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(age &lt;= 16) {</w:t>
                      </w:r>
                    </w:p>
                    <w:p w14:paraId="779B68ED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2015344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else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{</w:t>
                      </w:r>
                    </w:p>
                    <w:p w14:paraId="6882414E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6810472B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538723CC" w14:textId="77777777" w:rsidR="008E3485" w:rsidRPr="00E9140D" w:rsidRDefault="008E3485" w:rsidP="008E3485">
                      <w:pPr>
                        <w:rPr>
                          <w:sz w:val="56"/>
                          <w:szCs w:val="56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454CEB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0" w:name="_Toc166616105"/>
      <w:r w:rsidRPr="005F3357">
        <w:rPr>
          <w:color w:val="44546A" w:themeColor="text2"/>
          <w:lang w:val="en"/>
        </w:rPr>
        <w:t>Grocery</w:t>
      </w:r>
      <w:bookmarkEnd w:id="29"/>
      <w:bookmarkEnd w:id="30"/>
    </w:p>
    <w:p w14:paraId="4EA48B58" w14:textId="77777777" w:rsidR="008E3485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>A chain of stores opens groceries in several cities and sells at different prices according to the city:</w:t>
      </w:r>
    </w:p>
    <w:p w14:paraId="236462AC" w14:textId="77777777" w:rsidR="00B3433B" w:rsidRPr="005F3357" w:rsidRDefault="00B3433B" w:rsidP="008E3485">
      <w:pPr>
        <w:rPr>
          <w:color w:val="44546A" w:themeColor="text2"/>
        </w:rPr>
      </w:pPr>
    </w:p>
    <w:tbl>
      <w:tblPr>
        <w:tblpPr w:leftFromText="141" w:rightFromText="141" w:vertAnchor="text" w:tblpY="1"/>
        <w:tblOverlap w:val="never"/>
        <w:tblW w:w="67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716"/>
        <w:gridCol w:w="935"/>
        <w:gridCol w:w="856"/>
        <w:gridCol w:w="1133"/>
        <w:gridCol w:w="968"/>
      </w:tblGrid>
      <w:tr w:rsidR="005F3357" w:rsidRPr="005F3357" w14:paraId="467F257C" w14:textId="77777777" w:rsidTr="00B3433B">
        <w:trPr>
          <w:trHeight w:val="285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27CB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lastRenderedPageBreak/>
              <w:t>City / Product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73B1" w14:textId="0CC2481B" w:rsidR="008E3485" w:rsidRPr="005F3357" w:rsidRDefault="00B3433B" w:rsidP="00960C8B">
            <w:pPr>
              <w:rPr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tea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B320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water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2F0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juice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9D65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sweets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16C9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chips</w:t>
            </w:r>
          </w:p>
        </w:tc>
      </w:tr>
      <w:tr w:rsidR="005F3357" w:rsidRPr="005F3357" w14:paraId="1EFF0D55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DD6F9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Sofia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C886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0.50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5B41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BAB0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E0EE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F87F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1.60</w:t>
            </w:r>
          </w:p>
        </w:tc>
      </w:tr>
      <w:tr w:rsidR="005F3357" w:rsidRPr="005F3357" w14:paraId="1B88DA62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F351E" w14:textId="77777777" w:rsidR="008E3485" w:rsidRPr="005F3357" w:rsidRDefault="008E3485" w:rsidP="00960C8B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Plovdiv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5A56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0.40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8252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65237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1.15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CC3E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51A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1.50</w:t>
            </w:r>
          </w:p>
        </w:tc>
      </w:tr>
      <w:tr w:rsidR="005F3357" w:rsidRPr="005F3357" w14:paraId="18227666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EB3CC" w14:textId="77777777" w:rsidR="008E3485" w:rsidRPr="005F3357" w:rsidRDefault="008E3485" w:rsidP="00960C8B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Varna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47CEA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0.45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8F4B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2381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FFD5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1.35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5D03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1.55</w:t>
            </w:r>
          </w:p>
        </w:tc>
      </w:tr>
    </w:tbl>
    <w:p w14:paraId="7D24F068" w14:textId="77777777" w:rsidR="008E3485" w:rsidRPr="005F3357" w:rsidRDefault="008E3485" w:rsidP="008E3485">
      <w:pPr>
        <w:rPr>
          <w:color w:val="44546A" w:themeColor="text2"/>
        </w:rPr>
      </w:pPr>
    </w:p>
    <w:p w14:paraId="0D27BF52" w14:textId="77777777" w:rsidR="008E3485" w:rsidRPr="005F3357" w:rsidRDefault="008E3485" w:rsidP="008E3485">
      <w:pPr>
        <w:rPr>
          <w:color w:val="44546A" w:themeColor="text2"/>
        </w:rPr>
      </w:pPr>
    </w:p>
    <w:p w14:paraId="48E351E1" w14:textId="77777777" w:rsidR="008E3485" w:rsidRPr="005F3357" w:rsidRDefault="008E3485" w:rsidP="008E3485">
      <w:pPr>
        <w:rPr>
          <w:color w:val="44546A" w:themeColor="text2"/>
        </w:rPr>
      </w:pPr>
    </w:p>
    <w:p w14:paraId="53C8FB34" w14:textId="77777777" w:rsidR="008E3485" w:rsidRPr="005F3357" w:rsidRDefault="008E3485" w:rsidP="008E3485">
      <w:pPr>
        <w:rPr>
          <w:color w:val="44546A" w:themeColor="text2"/>
        </w:rPr>
      </w:pPr>
    </w:p>
    <w:p w14:paraId="6059EB41" w14:textId="77777777" w:rsidR="008E3485" w:rsidRPr="005F3357" w:rsidRDefault="008E3485" w:rsidP="008E3485">
      <w:pPr>
        <w:rPr>
          <w:color w:val="44546A" w:themeColor="text2"/>
        </w:rPr>
      </w:pPr>
    </w:p>
    <w:p w14:paraId="0F85816A" w14:textId="77777777" w:rsidR="005B68FA" w:rsidRDefault="005B68FA" w:rsidP="008E3485">
      <w:pPr>
        <w:rPr>
          <w:color w:val="44546A" w:themeColor="text2"/>
          <w:lang w:val="en"/>
        </w:rPr>
      </w:pPr>
    </w:p>
    <w:p w14:paraId="74A315FF" w14:textId="4155B174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accepts a product (string), city (string) and quantity (decimal number) and calculates and prints how much the corresponding quantity of the selected product costs in the specified city. </w:t>
      </w:r>
    </w:p>
    <w:p w14:paraId="2F8FBB5E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r w:rsidRPr="005F3357">
        <w:rPr>
          <w:color w:val="44546A" w:themeColor="text2"/>
          <w:lang w:val="en"/>
        </w:rPr>
        <w:t>Sample input: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3600"/>
      </w:tblGrid>
      <w:tr w:rsidR="005F3357" w:rsidRPr="005F3357" w14:paraId="27D0C7A4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13D5FF" w14:textId="360FBE1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600" w:type="dxa"/>
          </w:tcPr>
          <w:p w14:paraId="6C057119" w14:textId="011BB22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AD03E59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F87A64A" w14:textId="600EFD0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</w:t>
            </w:r>
            <w:r w:rsidR="00B3433B">
              <w:rPr>
                <w:color w:val="44546A" w:themeColor="text2"/>
                <w:szCs w:val="24"/>
                <w:lang w:val="en"/>
              </w:rPr>
              <w:t>t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e</w:t>
            </w:r>
            <w:r w:rsidR="00B3433B">
              <w:rPr>
                <w:color w:val="44546A" w:themeColor="text2"/>
                <w:szCs w:val="24"/>
                <w:lang w:val="en"/>
              </w:rPr>
              <w:t>a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", "Varna", 2)</w:t>
            </w:r>
          </w:p>
        </w:tc>
        <w:tc>
          <w:tcPr>
            <w:tcW w:w="3600" w:type="dxa"/>
          </w:tcPr>
          <w:p w14:paraId="620311D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0.90</w:t>
            </w:r>
          </w:p>
        </w:tc>
      </w:tr>
      <w:tr w:rsidR="005F3357" w:rsidRPr="005F3357" w14:paraId="7C7F04B4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1F49CA0" w14:textId="37767CA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"chips", "Plovdiv", 1)</w:t>
            </w:r>
          </w:p>
        </w:tc>
        <w:tc>
          <w:tcPr>
            <w:tcW w:w="3600" w:type="dxa"/>
          </w:tcPr>
          <w:p w14:paraId="702953C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1.50</w:t>
            </w:r>
          </w:p>
        </w:tc>
      </w:tr>
      <w:tr w:rsidR="005F3357" w:rsidRPr="005F3357" w14:paraId="4064AC84" w14:textId="77777777" w:rsidTr="005F335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FE45551" w14:textId="17221737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"juice", "Sofia", 6)</w:t>
            </w:r>
          </w:p>
        </w:tc>
        <w:tc>
          <w:tcPr>
            <w:tcW w:w="3600" w:type="dxa"/>
          </w:tcPr>
          <w:p w14:paraId="65A9DBDD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7.20</w:t>
            </w:r>
          </w:p>
        </w:tc>
      </w:tr>
      <w:tr w:rsidR="00F2546A" w:rsidRPr="005F3357" w14:paraId="2C5471F3" w14:textId="77777777" w:rsidTr="005F335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2BA3FA9" w14:textId="5874C44B" w:rsidR="00F2546A" w:rsidRPr="005F3357" w:rsidRDefault="00F2546A" w:rsidP="00960C8B">
            <w:pPr>
              <w:rPr>
                <w:color w:val="44546A" w:themeColor="text2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Pr="005F3357">
              <w:rPr>
                <w:color w:val="44546A" w:themeColor="text2"/>
                <w:szCs w:val="24"/>
                <w:lang w:val="en"/>
              </w:rPr>
              <w:t>"</w:t>
            </w:r>
            <w:r>
              <w:rPr>
                <w:color w:val="44546A" w:themeColor="text2"/>
                <w:szCs w:val="24"/>
                <w:lang w:val="en"/>
              </w:rPr>
              <w:t>sweets</w:t>
            </w:r>
            <w:r w:rsidRPr="005F3357">
              <w:rPr>
                <w:color w:val="44546A" w:themeColor="text2"/>
                <w:szCs w:val="24"/>
                <w:lang w:val="en"/>
              </w:rPr>
              <w:t>", "</w:t>
            </w:r>
            <w:r>
              <w:rPr>
                <w:color w:val="44546A" w:themeColor="text2"/>
                <w:szCs w:val="24"/>
                <w:lang w:val="en"/>
              </w:rPr>
              <w:t>Plovdiv</w:t>
            </w:r>
            <w:r w:rsidRPr="005F3357">
              <w:rPr>
                <w:color w:val="44546A" w:themeColor="text2"/>
                <w:szCs w:val="24"/>
                <w:lang w:val="en"/>
              </w:rPr>
              <w:t xml:space="preserve">", </w:t>
            </w:r>
            <w:r>
              <w:rPr>
                <w:color w:val="44546A" w:themeColor="text2"/>
                <w:szCs w:val="24"/>
                <w:lang w:val="en"/>
              </w:rPr>
              <w:t>1</w:t>
            </w:r>
            <w:r w:rsidRPr="005F3357">
              <w:rPr>
                <w:color w:val="44546A" w:themeColor="text2"/>
                <w:szCs w:val="24"/>
                <w:lang w:val="en"/>
              </w:rPr>
              <w:t>)</w:t>
            </w:r>
          </w:p>
        </w:tc>
        <w:tc>
          <w:tcPr>
            <w:tcW w:w="3600" w:type="dxa"/>
          </w:tcPr>
          <w:p w14:paraId="1E292A9C" w14:textId="62A07E49" w:rsidR="00F2546A" w:rsidRPr="00F2546A" w:rsidRDefault="00F2546A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4546A" w:themeColor="text2"/>
                <w:szCs w:val="24"/>
                <w:lang w:val="en"/>
              </w:rPr>
            </w:pPr>
            <w:r w:rsidRPr="00F2546A">
              <w:rPr>
                <w:i/>
                <w:iCs/>
                <w:color w:val="44546A" w:themeColor="text2"/>
                <w:szCs w:val="24"/>
                <w:lang w:val="en"/>
              </w:rPr>
              <w:t>1.50</w:t>
            </w:r>
          </w:p>
        </w:tc>
      </w:tr>
    </w:tbl>
    <w:p w14:paraId="713B07C3" w14:textId="77777777" w:rsidR="008E3485" w:rsidRPr="005F3357" w:rsidRDefault="008E3485" w:rsidP="008E3485">
      <w:pPr>
        <w:rPr>
          <w:color w:val="44546A" w:themeColor="text2"/>
        </w:rPr>
      </w:pPr>
    </w:p>
    <w:p w14:paraId="00A5AC72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1" w:name="_Toc71812521"/>
      <w:bookmarkStart w:id="32" w:name="_Toc166616106"/>
      <w:r w:rsidRPr="005F3357">
        <w:rPr>
          <w:color w:val="44546A" w:themeColor="text2"/>
          <w:lang w:val="en"/>
        </w:rPr>
        <w:t xml:space="preserve">Number in the </w:t>
      </w:r>
      <w:proofErr w:type="gramStart"/>
      <w:r w:rsidRPr="005F3357">
        <w:rPr>
          <w:color w:val="44546A" w:themeColor="text2"/>
          <w:lang w:val="en"/>
        </w:rPr>
        <w:t>range</w:t>
      </w:r>
      <w:bookmarkEnd w:id="31"/>
      <w:bookmarkEnd w:id="32"/>
      <w:proofErr w:type="gramEnd"/>
    </w:p>
    <w:p w14:paraId="6ED53467" w14:textId="5D2A2051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program that checks whether the received</w:t>
      </w:r>
      <w:r w:rsidRPr="005F3357">
        <w:rPr>
          <w:color w:val="44546A" w:themeColor="text2"/>
          <w:lang w:val="en"/>
        </w:rPr>
        <w:t xml:space="preserve"> number is in the range [-100, </w:t>
      </w:r>
      <w:r w:rsidRPr="005F3357">
        <w:rPr>
          <w:color w:val="44546A" w:themeColor="text2"/>
          <w:szCs w:val="24"/>
          <w:lang w:val="en"/>
        </w:rPr>
        <w:t>100] and is different from 0 and outputs "Yes" if it meets the conditions, or "No" if it is outside them.</w:t>
      </w:r>
    </w:p>
    <w:p w14:paraId="04484CF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33" w:name="_Toc71595126"/>
      <w:bookmarkStart w:id="34" w:name="_Toc71812522"/>
      <w:r w:rsidRPr="005F3357">
        <w:rPr>
          <w:color w:val="44546A" w:themeColor="text2"/>
          <w:lang w:val="en"/>
        </w:rPr>
        <w:t>Sample input:</w:t>
      </w:r>
      <w:bookmarkEnd w:id="33"/>
      <w:bookmarkEnd w:id="3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5F3357" w:rsidRPr="005F3357" w14:paraId="7DCBE6D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BD037B" w14:textId="19F08B6B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530" w:type="dxa"/>
          </w:tcPr>
          <w:p w14:paraId="423B7387" w14:textId="4CBEB9E1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3BCD49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62EBE5" w14:textId="0ECE2D2F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-25)</w:t>
            </w:r>
          </w:p>
        </w:tc>
        <w:tc>
          <w:tcPr>
            <w:tcW w:w="1530" w:type="dxa"/>
          </w:tcPr>
          <w:p w14:paraId="78006F5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  <w:tr w:rsidR="005F3357" w:rsidRPr="005F3357" w14:paraId="7A2F8BA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E35943B" w14:textId="493D7229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0)</w:t>
            </w:r>
          </w:p>
        </w:tc>
        <w:tc>
          <w:tcPr>
            <w:tcW w:w="1530" w:type="dxa"/>
          </w:tcPr>
          <w:p w14:paraId="2884655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No</w:t>
            </w:r>
          </w:p>
        </w:tc>
      </w:tr>
      <w:tr w:rsidR="005F3357" w:rsidRPr="005F3357" w14:paraId="5794054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0D3420" w14:textId="323C82AA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25)</w:t>
            </w:r>
          </w:p>
        </w:tc>
        <w:tc>
          <w:tcPr>
            <w:tcW w:w="1530" w:type="dxa"/>
          </w:tcPr>
          <w:p w14:paraId="4E957AC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</w:tbl>
    <w:p w14:paraId="649A43BC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</w:p>
    <w:p w14:paraId="0D257B30" w14:textId="6C27C708" w:rsidR="008E3485" w:rsidRPr="005F3357" w:rsidRDefault="005F3357">
      <w:pPr>
        <w:pStyle w:val="Heading1"/>
        <w:ind w:left="360"/>
        <w:rPr>
          <w:color w:val="44546A" w:themeColor="text2"/>
          <w:lang w:val="en"/>
        </w:rPr>
      </w:pPr>
      <w:bookmarkStart w:id="35" w:name="_Toc71812523"/>
      <w:bookmarkStart w:id="36" w:name="_Toc166616107"/>
      <w:r>
        <w:rPr>
          <w:color w:val="44546A" w:themeColor="text2"/>
          <w:lang w:val="en"/>
        </w:rPr>
        <w:t>Simple</w:t>
      </w:r>
      <w:r w:rsidR="008E3485" w:rsidRPr="005F3357">
        <w:rPr>
          <w:color w:val="44546A" w:themeColor="text2"/>
          <w:lang w:val="en"/>
        </w:rPr>
        <w:t xml:space="preserve"> Calculator</w:t>
      </w:r>
      <w:bookmarkEnd w:id="35"/>
      <w:bookmarkEnd w:id="36"/>
    </w:p>
    <w:p w14:paraId="71F38586" w14:textId="52E011C2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</w:t>
      </w:r>
      <w:r w:rsidR="005F3357">
        <w:rPr>
          <w:color w:val="44546A" w:themeColor="text2"/>
          <w:szCs w:val="24"/>
          <w:lang w:val="en"/>
        </w:rPr>
        <w:t>function</w:t>
      </w:r>
      <w:r w:rsidRPr="005F3357">
        <w:rPr>
          <w:color w:val="44546A" w:themeColor="text2"/>
          <w:szCs w:val="24"/>
          <w:lang w:val="en"/>
        </w:rPr>
        <w:t xml:space="preserve"> that receives two numbers and an operation and prints the result of it.</w:t>
      </w:r>
    </w:p>
    <w:p w14:paraId="26566283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add +</w:t>
      </w:r>
    </w:p>
    <w:p w14:paraId="5B0E06BE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subtract -</w:t>
      </w:r>
    </w:p>
    <w:p w14:paraId="442587FB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divide /</w:t>
      </w:r>
    </w:p>
    <w:p w14:paraId="6EDE83AB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multiply *</w:t>
      </w:r>
    </w:p>
    <w:p w14:paraId="696E2F01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Format the result to two decimal places.</w:t>
      </w:r>
    </w:p>
    <w:p w14:paraId="430E2B2E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37" w:name="_Toc71595128"/>
      <w:bookmarkStart w:id="38" w:name="_Toc71812524"/>
      <w:r w:rsidRPr="005F3357">
        <w:rPr>
          <w:color w:val="44546A" w:themeColor="text2"/>
          <w:lang w:val="en"/>
        </w:rPr>
        <w:t>Sample input:</w:t>
      </w:r>
      <w:bookmarkEnd w:id="37"/>
      <w:bookmarkEnd w:id="3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35"/>
        <w:gridCol w:w="4320"/>
      </w:tblGrid>
      <w:tr w:rsidR="005F3357" w:rsidRPr="005F3357" w14:paraId="07B47C8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19B5A2E" w14:textId="65AEABCF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lastRenderedPageBreak/>
              <w:t>Input</w:t>
            </w:r>
          </w:p>
        </w:tc>
        <w:tc>
          <w:tcPr>
            <w:tcW w:w="4320" w:type="dxa"/>
          </w:tcPr>
          <w:p w14:paraId="0FDF61B8" w14:textId="7B3FC50A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BC159B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2191E3B" w14:textId="26A787FF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5, 5, "add</w:t>
            </w:r>
            <w:r w:rsidR="00B3433B">
              <w:rPr>
                <w:color w:val="44546A" w:themeColor="text2"/>
                <w:szCs w:val="24"/>
                <w:lang w:val="en"/>
              </w:rPr>
              <w:t>”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)</w:t>
            </w:r>
          </w:p>
        </w:tc>
        <w:tc>
          <w:tcPr>
            <w:tcW w:w="4320" w:type="dxa"/>
          </w:tcPr>
          <w:p w14:paraId="08A98E3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</w:tr>
      <w:tr w:rsidR="005F3357" w:rsidRPr="005F3357" w14:paraId="68602D4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9CF410" w14:textId="4379548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10, 12, "subtract")</w:t>
            </w:r>
          </w:p>
        </w:tc>
        <w:tc>
          <w:tcPr>
            <w:tcW w:w="4320" w:type="dxa"/>
          </w:tcPr>
          <w:p w14:paraId="674BF76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-2</w:t>
            </w:r>
          </w:p>
        </w:tc>
      </w:tr>
      <w:tr w:rsidR="005F3357" w:rsidRPr="005F3357" w14:paraId="476BC4A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B5A900" w14:textId="7EA730D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9, 3, "divide")</w:t>
            </w:r>
          </w:p>
        </w:tc>
        <w:tc>
          <w:tcPr>
            <w:tcW w:w="4320" w:type="dxa"/>
          </w:tcPr>
          <w:p w14:paraId="7021454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</w:tr>
      <w:tr w:rsidR="005F3357" w:rsidRPr="005F3357" w14:paraId="342976F6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C643148" w14:textId="53872642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5, 2, "divide")</w:t>
            </w:r>
          </w:p>
        </w:tc>
        <w:tc>
          <w:tcPr>
            <w:tcW w:w="4320" w:type="dxa"/>
          </w:tcPr>
          <w:p w14:paraId="7AC35F3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2.5</w:t>
            </w:r>
          </w:p>
        </w:tc>
      </w:tr>
      <w:tr w:rsidR="005F3357" w:rsidRPr="005F3357" w14:paraId="4F192F5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C58014" w14:textId="0B7C0203" w:rsidR="008E3485" w:rsidRPr="005F3357" w:rsidRDefault="005F3357" w:rsidP="00960C8B">
            <w:pPr>
              <w:rPr>
                <w:rFonts w:cstheme="minorHAnsi"/>
                <w:b w:val="0"/>
                <w:bCs w:val="0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3.1, 0.1, "multiply")</w:t>
            </w:r>
          </w:p>
        </w:tc>
        <w:tc>
          <w:tcPr>
            <w:tcW w:w="4320" w:type="dxa"/>
          </w:tcPr>
          <w:p w14:paraId="74CF486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0.31</w:t>
            </w:r>
          </w:p>
        </w:tc>
      </w:tr>
    </w:tbl>
    <w:p w14:paraId="14393488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9" w:name="_Toc71812525"/>
      <w:bookmarkStart w:id="40" w:name="_Toc166616108"/>
      <w:r w:rsidRPr="005F3357">
        <w:rPr>
          <w:color w:val="44546A" w:themeColor="text2"/>
          <w:lang w:val="en"/>
        </w:rPr>
        <w:t>Vegetable Market</w:t>
      </w:r>
      <w:bookmarkEnd w:id="39"/>
      <w:bookmarkEnd w:id="40"/>
    </w:p>
    <w:p w14:paraId="71A113C7" w14:textId="77777777" w:rsidR="008E3485" w:rsidRPr="005F3357" w:rsidRDefault="008E3485" w:rsidP="008E3485">
      <w:pPr>
        <w:rPr>
          <w:color w:val="44546A" w:themeColor="text2"/>
        </w:rPr>
      </w:pPr>
      <w:bookmarkStart w:id="41" w:name="_Toc71595130"/>
      <w:r w:rsidRPr="005F3357">
        <w:rPr>
          <w:color w:val="44546A" w:themeColor="text2"/>
          <w:lang w:val="en"/>
        </w:rPr>
        <w:t>The vegetable market works on working days at the following prices: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="005F3357" w:rsidRPr="005F3357" w14:paraId="07541840" w14:textId="77777777" w:rsidTr="00960C8B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B95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34F2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000A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6DC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79D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7452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="005F3357" w:rsidRPr="005F3357" w14:paraId="39D1AF19" w14:textId="77777777" w:rsidTr="00960C8B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2FC2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769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2.50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69C89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00777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35F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17D5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5.50</w:t>
            </w:r>
          </w:p>
        </w:tc>
      </w:tr>
    </w:tbl>
    <w:p w14:paraId="3C3712A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br w:type="textWrapping" w:clear="all"/>
        <w:t>Saturday and Sunday the stock exchange operates at higher prices: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="005F3357" w:rsidRPr="005F3357" w14:paraId="4361F8AE" w14:textId="77777777" w:rsidTr="00960C8B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419F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5E00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FE2E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F9B04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ADB0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11E3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="005F3357" w:rsidRPr="005F3357" w14:paraId="41AB4C9E" w14:textId="77777777" w:rsidTr="00960C8B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01F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BAB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2.80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D27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3A48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C423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1.75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EF2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3.50</w:t>
            </w:r>
          </w:p>
        </w:tc>
      </w:tr>
    </w:tbl>
    <w:p w14:paraId="63A716F3" w14:textId="77777777" w:rsidR="008E3485" w:rsidRPr="005F3357" w:rsidRDefault="008E3485" w:rsidP="008E3485">
      <w:pPr>
        <w:rPr>
          <w:color w:val="44546A" w:themeColor="text2"/>
        </w:rPr>
      </w:pPr>
    </w:p>
    <w:p w14:paraId="1C28420B" w14:textId="77777777" w:rsidR="008E3485" w:rsidRPr="005F3357" w:rsidRDefault="008E3485" w:rsidP="008E3485">
      <w:pPr>
        <w:rPr>
          <w:color w:val="44546A" w:themeColor="text2"/>
        </w:rPr>
      </w:pPr>
    </w:p>
    <w:p w14:paraId="4F7A6AB3" w14:textId="77777777" w:rsidR="008E3485" w:rsidRPr="005F3357" w:rsidRDefault="008E3485" w:rsidP="008E3485">
      <w:pPr>
        <w:rPr>
          <w:color w:val="44546A" w:themeColor="text2"/>
        </w:rPr>
      </w:pPr>
    </w:p>
    <w:p w14:paraId="265C328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accepts vegetable (</w:t>
      </w:r>
      <w:r w:rsidRPr="005F3357">
        <w:rPr>
          <w:b/>
          <w:bCs/>
          <w:color w:val="44546A" w:themeColor="text2"/>
          <w:lang w:val="en"/>
        </w:rPr>
        <w:t>tomato / onion / lettuce / cucumber / pepper</w:t>
      </w:r>
      <w:r w:rsidRPr="005F3357">
        <w:rPr>
          <w:color w:val="44546A" w:themeColor="text2"/>
          <w:lang w:val="en"/>
        </w:rPr>
        <w:t>), day of the week (</w:t>
      </w:r>
      <w:r w:rsidRPr="005F3357">
        <w:rPr>
          <w:b/>
          <w:bCs/>
          <w:color w:val="44546A" w:themeColor="text2"/>
          <w:lang w:val="en"/>
        </w:rPr>
        <w:t>Monday / Tuesday / Wednesday / Thursday / Friday / Saturday / Sunday</w:t>
      </w:r>
      <w:r w:rsidRPr="005F3357">
        <w:rPr>
          <w:color w:val="44546A" w:themeColor="text2"/>
          <w:lang w:val="en"/>
        </w:rPr>
        <w:t xml:space="preserve">) and quantity (real number) and calculates the price according to the prices in the tables above. </w:t>
      </w:r>
    </w:p>
    <w:p w14:paraId="3A0BA5FC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Print the result </w:t>
      </w:r>
      <w:r w:rsidRPr="005F3357">
        <w:rPr>
          <w:b/>
          <w:bCs/>
          <w:color w:val="44546A" w:themeColor="text2"/>
          <w:lang w:val="en"/>
        </w:rPr>
        <w:t>rounded by 2 decimal places</w:t>
      </w:r>
      <w:r w:rsidRPr="005F3357">
        <w:rPr>
          <w:color w:val="44546A" w:themeColor="text2"/>
          <w:lang w:val="en"/>
        </w:rPr>
        <w:t xml:space="preserve">. </w:t>
      </w:r>
    </w:p>
    <w:p w14:paraId="6BEB83D2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In case of an invalid day of the week or invalid vegetable name, print "error". </w:t>
      </w:r>
    </w:p>
    <w:p w14:paraId="452CEFDF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2" w:name="_Toc71812526"/>
      <w:r w:rsidRPr="005F3357">
        <w:rPr>
          <w:color w:val="44546A" w:themeColor="text2"/>
          <w:lang w:val="en"/>
        </w:rPr>
        <w:t>Sample input:</w:t>
      </w:r>
      <w:bookmarkEnd w:id="41"/>
      <w:bookmarkEnd w:id="4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045"/>
        <w:gridCol w:w="3780"/>
      </w:tblGrid>
      <w:tr w:rsidR="005F3357" w:rsidRPr="005F3357" w14:paraId="0F7D2D6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7FB1D18" w14:textId="5D1C9010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27980ED1" w14:textId="67249DA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2776D46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042F10D" w14:textId="71EC48C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"tomato", "Tuesday", 2)</w:t>
            </w:r>
          </w:p>
        </w:tc>
        <w:tc>
          <w:tcPr>
            <w:tcW w:w="3780" w:type="dxa"/>
          </w:tcPr>
          <w:p w14:paraId="3326618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5.00</w:t>
            </w:r>
          </w:p>
        </w:tc>
      </w:tr>
      <w:tr w:rsidR="005F3357" w:rsidRPr="005F3357" w14:paraId="09458A6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AA80759" w14:textId="6442493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"onion", "Sunday", 3)</w:t>
            </w:r>
          </w:p>
        </w:tc>
        <w:tc>
          <w:tcPr>
            <w:tcW w:w="3780" w:type="dxa"/>
          </w:tcPr>
          <w:p w14:paraId="3B2EB0E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3.90</w:t>
            </w:r>
          </w:p>
        </w:tc>
      </w:tr>
      <w:tr w:rsidR="005F3357" w:rsidRPr="005F3357" w14:paraId="4E36901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BDA5366" w14:textId="2A3FB16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"pepper", "Monday", 10)</w:t>
            </w:r>
          </w:p>
        </w:tc>
        <w:tc>
          <w:tcPr>
            <w:tcW w:w="3780" w:type="dxa"/>
          </w:tcPr>
          <w:p w14:paraId="11BE57AF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55.00</w:t>
            </w:r>
          </w:p>
        </w:tc>
      </w:tr>
      <w:tr w:rsidR="005F3357" w:rsidRPr="005F3357" w14:paraId="1724918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E41BE8F" w14:textId="5C03DC58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"banana", "Friday", 5)</w:t>
            </w:r>
          </w:p>
        </w:tc>
        <w:tc>
          <w:tcPr>
            <w:tcW w:w="3780" w:type="dxa"/>
          </w:tcPr>
          <w:p w14:paraId="5B383A6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14:paraId="70F0A0CA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3" w:name="_Toc166616109"/>
      <w:r w:rsidRPr="005F3357">
        <w:rPr>
          <w:color w:val="44546A" w:themeColor="text2"/>
          <w:lang w:val="en"/>
        </w:rPr>
        <w:t>Holiday</w:t>
      </w:r>
      <w:bookmarkEnd w:id="43"/>
    </w:p>
    <w:p w14:paraId="5A556C07" w14:textId="4F51AABF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 young programmer has a certain budget and free time </w:t>
      </w:r>
      <w:r w:rsidR="00B3433B" w:rsidRPr="005F3357">
        <w:rPr>
          <w:color w:val="44546A" w:themeColor="text2"/>
          <w:lang w:val="en"/>
        </w:rPr>
        <w:t>in each</w:t>
      </w:r>
      <w:r w:rsidRPr="005F3357">
        <w:rPr>
          <w:color w:val="44546A" w:themeColor="text2"/>
          <w:lang w:val="en"/>
        </w:rPr>
        <w:t xml:space="preserve"> season. Write a program that accepts the budget and the season </w:t>
      </w:r>
      <w:r w:rsidR="005B68FA">
        <w:rPr>
          <w:color w:val="44546A" w:themeColor="text2"/>
          <w:lang w:val="en"/>
        </w:rPr>
        <w:t>and calculates</w:t>
      </w:r>
      <w:r w:rsidRPr="005F3357">
        <w:rPr>
          <w:color w:val="44546A" w:themeColor="text2"/>
          <w:lang w:val="en"/>
        </w:rPr>
        <w:t xml:space="preserve"> where the programmer will go on vacation and how much he will spend from his budget.</w:t>
      </w:r>
    </w:p>
    <w:p w14:paraId="6030B63C" w14:textId="77777777" w:rsidR="005B68FA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 xml:space="preserve">The budget determines the destination, and the season determines how much of the budget </w:t>
      </w:r>
      <w:r w:rsidR="005B68FA">
        <w:rPr>
          <w:color w:val="44546A" w:themeColor="text2"/>
          <w:lang w:val="en"/>
        </w:rPr>
        <w:t>he</w:t>
      </w:r>
      <w:r w:rsidRPr="005F3357">
        <w:rPr>
          <w:color w:val="44546A" w:themeColor="text2"/>
          <w:lang w:val="en"/>
        </w:rPr>
        <w:t xml:space="preserve"> will spend. If it's summer, he'll be camping</w:t>
      </w:r>
      <w:r w:rsidR="005B68FA">
        <w:rPr>
          <w:color w:val="44546A" w:themeColor="text2"/>
          <w:lang w:val="en"/>
        </w:rPr>
        <w:t>,</w:t>
      </w:r>
      <w:r w:rsidRPr="005F3357">
        <w:rPr>
          <w:color w:val="44546A" w:themeColor="text2"/>
          <w:lang w:val="en"/>
        </w:rPr>
        <w:t xml:space="preserve"> </w:t>
      </w:r>
      <w:r w:rsidR="005B68FA">
        <w:rPr>
          <w:color w:val="44546A" w:themeColor="text2"/>
          <w:lang w:val="en"/>
        </w:rPr>
        <w:t>in</w:t>
      </w:r>
      <w:r w:rsidRPr="005F3357">
        <w:rPr>
          <w:color w:val="44546A" w:themeColor="text2"/>
          <w:lang w:val="en"/>
        </w:rPr>
        <w:t xml:space="preserve"> winter </w:t>
      </w:r>
      <w:r w:rsidR="005B68FA">
        <w:rPr>
          <w:color w:val="44546A" w:themeColor="text2"/>
          <w:lang w:val="en"/>
        </w:rPr>
        <w:t xml:space="preserve">he </w:t>
      </w:r>
      <w:r w:rsidRPr="005F3357">
        <w:rPr>
          <w:color w:val="44546A" w:themeColor="text2"/>
          <w:lang w:val="en"/>
        </w:rPr>
        <w:t>is going to a hotel.</w:t>
      </w:r>
    </w:p>
    <w:p w14:paraId="1A1E321F" w14:textId="7969856E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If he is in Asia, regardless of the season he will rest in a hotel. Each campsite or hotel, according to the destination, has its own price which corresponds to a given percentage of the budget: </w:t>
      </w:r>
    </w:p>
    <w:p w14:paraId="1375801E" w14:textId="77777777" w:rsidR="008E3485" w:rsidRPr="005F3357" w:rsidRDefault="008E3485">
      <w:pPr>
        <w:pStyle w:val="ListParagraph"/>
        <w:numPr>
          <w:ilvl w:val="0"/>
          <w:numId w:val="1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lastRenderedPageBreak/>
        <w:t>At 100lv. or less – somewhere in Bulgaria</w:t>
      </w:r>
    </w:p>
    <w:p w14:paraId="1DC0C2DC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30% of the budget</w:t>
      </w:r>
    </w:p>
    <w:p w14:paraId="07004219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70% of the budget</w:t>
      </w:r>
    </w:p>
    <w:p w14:paraId="2FF47A32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1000lv. Somewhere in Europe, somewhere in Europe.</w:t>
      </w:r>
    </w:p>
    <w:p w14:paraId="5100A415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40% of the budget</w:t>
      </w:r>
    </w:p>
    <w:p w14:paraId="20A3A441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80% of the budget</w:t>
      </w:r>
    </w:p>
    <w:p w14:paraId="40E1174C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With more than 1000lv. Somewhere in Asia</w:t>
      </w:r>
    </w:p>
    <w:p w14:paraId="1647959B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On vacation in Asia, regardless of the season will spend 90% of the budget.</w:t>
      </w:r>
    </w:p>
    <w:p w14:paraId="53430A5D" w14:textId="77CBF22D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r w:rsidR="005B68FA">
        <w:rPr>
          <w:color w:val="44546A" w:themeColor="text2"/>
          <w:lang w:val="en"/>
        </w:rPr>
        <w:t>:</w:t>
      </w:r>
    </w:p>
    <w:p w14:paraId="4DF16E52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function takes 2 parameters:</w:t>
      </w:r>
    </w:p>
    <w:p w14:paraId="42222624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parameter – Budget, real number in the range [10.00...5000.00].</w:t>
      </w:r>
    </w:p>
    <w:p w14:paraId="331E1190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parameter – One of two possible seasons: "summer" or "winter"</w:t>
      </w:r>
    </w:p>
    <w:p w14:paraId="23949D07" w14:textId="47CBFD94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r w:rsidR="005B68FA">
        <w:rPr>
          <w:color w:val="44546A" w:themeColor="text2"/>
          <w:lang w:val="en"/>
        </w:rPr>
        <w:t>:</w:t>
      </w:r>
    </w:p>
    <w:p w14:paraId="1758D59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Two lines must be printed on the console.</w:t>
      </w:r>
    </w:p>
    <w:p w14:paraId="460780C3" w14:textId="77777777" w:rsidR="008E3485" w:rsidRPr="005F3357" w:rsidRDefault="008E3485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line – "Somewhere in [destination]" among "Bulgaria", "Europe" and "Asia"</w:t>
      </w:r>
    </w:p>
    <w:p w14:paraId="28E3906F" w14:textId="77777777" w:rsidR="008E3485" w:rsidRPr="005F3357" w:rsidRDefault="008E3485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line – "{Type of holiday} – {Amount spent}"</w:t>
      </w:r>
    </w:p>
    <w:p w14:paraId="3D28B2C3" w14:textId="6D263FFD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holiday can be </w:t>
      </w:r>
      <w:r w:rsidR="00B3433B" w:rsidRPr="005F3357">
        <w:rPr>
          <w:color w:val="44546A" w:themeColor="text2"/>
          <w:lang w:val="en"/>
        </w:rPr>
        <w:t>at a “Camp</w:t>
      </w:r>
      <w:r w:rsidRPr="005F3357">
        <w:rPr>
          <w:color w:val="44546A" w:themeColor="text2"/>
          <w:lang w:val="en"/>
        </w:rPr>
        <w:t>" or "Hotel". The sum must be rounded to the nearest second character after the comma.</w:t>
      </w:r>
    </w:p>
    <w:p w14:paraId="5D5EC4C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4" w:name="_Toc71812530"/>
      <w:r w:rsidRPr="005F3357">
        <w:rPr>
          <w:color w:val="44546A" w:themeColor="text2"/>
          <w:lang w:val="en"/>
        </w:rPr>
        <w:t>Sample input:</w:t>
      </w:r>
      <w:bookmarkEnd w:id="4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5F3357" w:rsidRPr="005F3357" w14:paraId="3C0AB0E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7AFA2EB" w14:textId="4875B410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4809D3AF" w14:textId="746C36EA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1E8C58D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131369C" w14:textId="107B949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50, "summer")</w:t>
            </w:r>
          </w:p>
        </w:tc>
        <w:tc>
          <w:tcPr>
            <w:tcW w:w="3420" w:type="dxa"/>
          </w:tcPr>
          <w:p w14:paraId="5808A3F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14:paraId="5E87E5E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- 15.00</w:t>
            </w:r>
          </w:p>
        </w:tc>
      </w:tr>
      <w:tr w:rsidR="005F3357" w:rsidRPr="005F3357" w14:paraId="42F8283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938FC3C" w14:textId="3002480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75, "winter")</w:t>
            </w:r>
          </w:p>
        </w:tc>
        <w:tc>
          <w:tcPr>
            <w:tcW w:w="3420" w:type="dxa"/>
          </w:tcPr>
          <w:p w14:paraId="6A31524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14:paraId="012D53E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- 52.50</w:t>
            </w:r>
          </w:p>
        </w:tc>
      </w:tr>
      <w:tr w:rsidR="005F3357" w:rsidRPr="005F3357" w14:paraId="3090589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52BD6BE" w14:textId="6D8DC2F8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312, "summer")</w:t>
            </w:r>
          </w:p>
        </w:tc>
        <w:tc>
          <w:tcPr>
            <w:tcW w:w="3420" w:type="dxa"/>
          </w:tcPr>
          <w:p w14:paraId="3DDA19A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Europe</w:t>
            </w:r>
          </w:p>
          <w:p w14:paraId="731610D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- 124.80</w:t>
            </w:r>
          </w:p>
        </w:tc>
      </w:tr>
      <w:tr w:rsidR="005F3357" w:rsidRPr="005F3357" w14:paraId="09B7B04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CA3DFCB" w14:textId="55AAF0A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678.53, "winter")</w:t>
            </w:r>
          </w:p>
        </w:tc>
        <w:tc>
          <w:tcPr>
            <w:tcW w:w="3420" w:type="dxa"/>
          </w:tcPr>
          <w:p w14:paraId="25CD2C0A" w14:textId="5A287AC1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Somewhere in </w:t>
            </w:r>
            <w:r w:rsidR="005B68FA" w:rsidRPr="005F3357">
              <w:rPr>
                <w:color w:val="44546A" w:themeColor="text2"/>
                <w:lang w:val="en"/>
              </w:rPr>
              <w:t>Bulgaria</w:t>
            </w:r>
          </w:p>
          <w:p w14:paraId="4B1F457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- 542.82</w:t>
            </w:r>
          </w:p>
        </w:tc>
      </w:tr>
      <w:tr w:rsidR="005F3357" w:rsidRPr="005F3357" w14:paraId="37E5040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F37946" w14:textId="394ADD3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1500, "summer")</w:t>
            </w:r>
          </w:p>
        </w:tc>
        <w:tc>
          <w:tcPr>
            <w:tcW w:w="3420" w:type="dxa"/>
          </w:tcPr>
          <w:p w14:paraId="2580639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Asia</w:t>
            </w:r>
          </w:p>
          <w:p w14:paraId="4978BC8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- 1350.00</w:t>
            </w:r>
          </w:p>
        </w:tc>
      </w:tr>
    </w:tbl>
    <w:p w14:paraId="67D91002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5" w:name="_Toc71812531"/>
      <w:bookmarkStart w:id="46" w:name="_Toc71595139"/>
      <w:bookmarkStart w:id="47" w:name="_Toc166616110"/>
      <w:r w:rsidRPr="005F3357">
        <w:rPr>
          <w:color w:val="44546A" w:themeColor="text2"/>
          <w:lang w:val="en"/>
        </w:rPr>
        <w:t>Makeup Shop</w:t>
      </w:r>
      <w:bookmarkEnd w:id="45"/>
      <w:bookmarkEnd w:id="47"/>
    </w:p>
    <w:p w14:paraId="0D47F9CA" w14:textId="37492724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calculates the profit from the order</w:t>
      </w:r>
      <w:r w:rsidR="005B68FA">
        <w:rPr>
          <w:color w:val="44546A" w:themeColor="text2"/>
          <w:lang w:val="en"/>
        </w:rPr>
        <w:t xml:space="preserve"> in a makeup shop</w:t>
      </w:r>
      <w:r w:rsidRPr="005F3357">
        <w:rPr>
          <w:color w:val="44546A" w:themeColor="text2"/>
          <w:lang w:val="en"/>
        </w:rPr>
        <w:t>.</w:t>
      </w:r>
    </w:p>
    <w:p w14:paraId="1D4684C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Makeup prices:</w:t>
      </w:r>
    </w:p>
    <w:p w14:paraId="3560FB05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powder - 2.60 lv.</w:t>
      </w:r>
    </w:p>
    <w:p w14:paraId="648ACD26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lipstick - 3 lv.</w:t>
      </w:r>
    </w:p>
    <w:p w14:paraId="3BED1EF2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spiral - 4.10 lv.</w:t>
      </w:r>
    </w:p>
    <w:p w14:paraId="12C8F239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shadows - 8.20 lv.</w:t>
      </w:r>
    </w:p>
    <w:p w14:paraId="4201330C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concealer - 2 lv.</w:t>
      </w:r>
    </w:p>
    <w:p w14:paraId="431031FE" w14:textId="57F6CD0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lastRenderedPageBreak/>
        <w:t>If the ordered</w:t>
      </w:r>
      <w:r w:rsidR="00A979FB">
        <w:rPr>
          <w:color w:val="44546A" w:themeColor="text2"/>
          <w:lang w:val="en"/>
        </w:rPr>
        <w:t xml:space="preserve"> products count</w:t>
      </w:r>
      <w:r w:rsidRPr="005F3357">
        <w:rPr>
          <w:color w:val="44546A" w:themeColor="text2"/>
          <w:lang w:val="en"/>
        </w:rPr>
        <w:t xml:space="preserve"> is 50 or more, the store makes a discount of 25% of the total price. Of the money earned, </w:t>
      </w:r>
      <w:r w:rsidR="005B68FA">
        <w:rPr>
          <w:color w:val="44546A" w:themeColor="text2"/>
          <w:lang w:val="en"/>
        </w:rPr>
        <w:t xml:space="preserve">the shop </w:t>
      </w:r>
      <w:r w:rsidRPr="005F3357">
        <w:rPr>
          <w:color w:val="44546A" w:themeColor="text2"/>
          <w:lang w:val="en"/>
        </w:rPr>
        <w:t xml:space="preserve">must give 10% </w:t>
      </w:r>
      <w:r w:rsidR="00440AD0" w:rsidRPr="005F3357">
        <w:rPr>
          <w:color w:val="44546A" w:themeColor="text2"/>
          <w:lang w:val="en"/>
        </w:rPr>
        <w:t>off the rent</w:t>
      </w:r>
      <w:r w:rsidRPr="005F3357">
        <w:rPr>
          <w:color w:val="44546A" w:themeColor="text2"/>
          <w:lang w:val="en"/>
        </w:rPr>
        <w:t xml:space="preserve"> of the store. Find out if the money will be enough to </w:t>
      </w:r>
      <w:r w:rsidR="005B68FA">
        <w:rPr>
          <w:color w:val="44546A" w:themeColor="text2"/>
          <w:lang w:val="en"/>
        </w:rPr>
        <w:t>do the renovation</w:t>
      </w:r>
      <w:r w:rsidR="00440AD0">
        <w:rPr>
          <w:color w:val="44546A" w:themeColor="text2"/>
          <w:lang w:val="en"/>
        </w:rPr>
        <w:t xml:space="preserve"> of the shop, needed to stay in business</w:t>
      </w:r>
      <w:r w:rsidRPr="005F3357">
        <w:rPr>
          <w:color w:val="44546A" w:themeColor="text2"/>
          <w:lang w:val="en"/>
        </w:rPr>
        <w:t>.</w:t>
      </w:r>
    </w:p>
    <w:p w14:paraId="5F5AC6EC" w14:textId="48527B1C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</w:p>
    <w:p w14:paraId="388E29E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You get 6 parameters:</w:t>
      </w:r>
    </w:p>
    <w:p w14:paraId="40EB0293" w14:textId="5A764D11" w:rsidR="008E3485" w:rsidRPr="005F3357" w:rsidRDefault="008E3485">
      <w:pPr>
        <w:pStyle w:val="ListParagraph"/>
        <w:numPr>
          <w:ilvl w:val="0"/>
          <w:numId w:val="10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Price of the </w:t>
      </w:r>
      <w:r w:rsidR="005B68FA">
        <w:rPr>
          <w:color w:val="44546A" w:themeColor="text2"/>
          <w:lang w:val="en"/>
        </w:rPr>
        <w:t>renovation</w:t>
      </w:r>
      <w:r w:rsidR="005B68FA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- a real number in the range [1.00 ... 10000.00]</w:t>
      </w:r>
    </w:p>
    <w:p w14:paraId="12CE91F4" w14:textId="2A5FA2E6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="008E3485" w:rsidRPr="005F3357">
        <w:rPr>
          <w:color w:val="44546A" w:themeColor="text2"/>
          <w:lang w:val="en"/>
        </w:rPr>
        <w:t xml:space="preserve"> of powders - integer in the range [0... 1000]</w:t>
      </w:r>
    </w:p>
    <w:p w14:paraId="19C1FB3C" w14:textId="280FD413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lipsticks - an integer in the range [0 ... 1000]</w:t>
      </w:r>
    </w:p>
    <w:p w14:paraId="41CFEC1D" w14:textId="10C51088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spirals - an integer in the range [0 ... 1000]</w:t>
      </w:r>
    </w:p>
    <w:p w14:paraId="60A1DAAB" w14:textId="7721D5DC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shadows - an integer in the range [0 ... 1000]</w:t>
      </w:r>
    </w:p>
    <w:p w14:paraId="3C4EAC8F" w14:textId="3A830819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correctors - integer in the range [0 ... 1000]</w:t>
      </w:r>
    </w:p>
    <w:p w14:paraId="313ECD01" w14:textId="352A7943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</w:p>
    <w:p w14:paraId="514B7E26" w14:textId="402C32C1" w:rsidR="008E3485" w:rsidRPr="005F3357" w:rsidRDefault="005B68FA" w:rsidP="008E3485">
      <w:pPr>
        <w:rPr>
          <w:color w:val="44546A" w:themeColor="text2"/>
        </w:rPr>
      </w:pPr>
      <w:r>
        <w:rPr>
          <w:color w:val="44546A" w:themeColor="text2"/>
          <w:lang w:val="en"/>
        </w:rPr>
        <w:t>Print on the Console:</w:t>
      </w:r>
    </w:p>
    <w:p w14:paraId="58334907" w14:textId="77777777" w:rsidR="008E3485" w:rsidRPr="005F3357" w:rsidRDefault="008E3485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enough, print:</w:t>
      </w:r>
    </w:p>
    <w:p w14:paraId="4285677C" w14:textId="20894635" w:rsidR="008E3485" w:rsidRPr="005F3357" w:rsidRDefault="008E3485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"Yes! {remaining money} </w:t>
      </w:r>
      <w:r w:rsidR="00440AD0" w:rsidRPr="005F3357">
        <w:rPr>
          <w:color w:val="44546A" w:themeColor="text2"/>
          <w:szCs w:val="24"/>
          <w:lang w:val="en"/>
        </w:rPr>
        <w:t>BGN</w:t>
      </w:r>
      <w:r w:rsidR="00440AD0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left."</w:t>
      </w:r>
    </w:p>
    <w:p w14:paraId="12DFE700" w14:textId="77777777" w:rsidR="008E3485" w:rsidRPr="005F3357" w:rsidRDefault="008E3485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NOT enough, print:</w:t>
      </w:r>
    </w:p>
    <w:p w14:paraId="32ADB481" w14:textId="46EE1C49" w:rsidR="008E3485" w:rsidRPr="005F3357" w:rsidRDefault="008E3485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"Not enough money! {the lack of money} </w:t>
      </w:r>
      <w:r w:rsidR="00440AD0" w:rsidRPr="005F3357">
        <w:rPr>
          <w:color w:val="44546A" w:themeColor="text2"/>
          <w:szCs w:val="24"/>
          <w:lang w:val="en"/>
        </w:rPr>
        <w:t>BGN</w:t>
      </w:r>
      <w:r w:rsidR="00440AD0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needed."</w:t>
      </w:r>
    </w:p>
    <w:p w14:paraId="4CF299F8" w14:textId="77777777" w:rsidR="008E3485" w:rsidRPr="005F3357" w:rsidRDefault="008E3485" w:rsidP="008E3485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>The result must be formatted to two decimal places.</w:t>
      </w:r>
    </w:p>
    <w:p w14:paraId="1209A88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8" w:name="_Toc71812534"/>
      <w:r w:rsidRPr="005F3357">
        <w:rPr>
          <w:color w:val="44546A" w:themeColor="text2"/>
          <w:lang w:val="en"/>
        </w:rPr>
        <w:t>Sample input:</w:t>
      </w:r>
      <w:bookmarkEnd w:id="46"/>
      <w:bookmarkEnd w:id="48"/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3505"/>
        <w:gridCol w:w="2340"/>
        <w:gridCol w:w="3780"/>
      </w:tblGrid>
      <w:tr w:rsidR="005F3357" w:rsidRPr="005F3357" w14:paraId="16C14F9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792BF99" w14:textId="2E564BC7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340" w:type="dxa"/>
          </w:tcPr>
          <w:p w14:paraId="73CD1CC8" w14:textId="030F7469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  <w:tc>
          <w:tcPr>
            <w:tcW w:w="3780" w:type="dxa"/>
          </w:tcPr>
          <w:p w14:paraId="1ED61A72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explanation</w:t>
            </w:r>
          </w:p>
        </w:tc>
      </w:tr>
      <w:tr w:rsidR="005F3357" w:rsidRPr="005F3357" w14:paraId="5386D40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166ACF" w14:textId="287A936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40.8, 20, 25, 30, 50, 10)</w:t>
            </w:r>
          </w:p>
        </w:tc>
        <w:tc>
          <w:tcPr>
            <w:tcW w:w="2340" w:type="dxa"/>
          </w:tcPr>
          <w:p w14:paraId="240C47B7" w14:textId="401A8779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Yes! 418.20 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>BGN</w:t>
            </w:r>
            <w:r w:rsidR="00440AD0">
              <w:rPr>
                <w:color w:val="44546A" w:themeColor="text2"/>
                <w:szCs w:val="24"/>
                <w:lang w:val="en"/>
              </w:rPr>
              <w:t xml:space="preserve"> </w:t>
            </w:r>
            <w:r w:rsidRPr="005F3357">
              <w:rPr>
                <w:color w:val="44546A" w:themeColor="text2"/>
                <w:szCs w:val="24"/>
                <w:lang w:val="en"/>
              </w:rPr>
              <w:t>left.</w:t>
            </w:r>
          </w:p>
        </w:tc>
        <w:tc>
          <w:tcPr>
            <w:tcW w:w="3780" w:type="dxa"/>
          </w:tcPr>
          <w:p w14:paraId="0627FA0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Amount: 20 * 2.60 + 25 * 3 + 30 * 4.10 + 50 * 8.20 + 10 * 2 = 680 BGN</w:t>
            </w:r>
          </w:p>
          <w:p w14:paraId="46AF50AE" w14:textId="4E9A0B1F" w:rsidR="008E3485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Count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 xml:space="preserve"> of </w:t>
            </w:r>
            <w:r w:rsidR="00A979FB">
              <w:rPr>
                <w:color w:val="44546A" w:themeColor="text2"/>
                <w:szCs w:val="24"/>
                <w:lang w:val="en"/>
              </w:rPr>
              <w:t>products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: 20 + 25 + 30 + 50 + 10 = 135</w:t>
            </w:r>
          </w:p>
          <w:p w14:paraId="4EB70C4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135 &gt; 50 =&gt; 25% </w:t>
            </w: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discount</w:t>
            </w:r>
            <w:proofErr w:type="gramEnd"/>
            <w:r w:rsidRPr="005F3357">
              <w:rPr>
                <w:color w:val="44546A" w:themeColor="text2"/>
                <w:szCs w:val="24"/>
                <w:lang w:val="en"/>
              </w:rPr>
              <w:t>; 25% of 680 = 170 BGN discount</w:t>
            </w:r>
          </w:p>
          <w:p w14:paraId="5F5E332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End price: 680 – 170 = 510 BGN.</w:t>
            </w:r>
          </w:p>
          <w:p w14:paraId="3BDCCCE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510 BGN = 51</w:t>
            </w:r>
          </w:p>
          <w:p w14:paraId="20ACEE0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Profit: 510 – 51 = 459 BGN </w:t>
            </w:r>
          </w:p>
          <w:p w14:paraId="2533E93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459 &gt; 40.8 =&gt; 459 – 40.8 = 418.20 BGN Remain</w:t>
            </w:r>
          </w:p>
        </w:tc>
      </w:tr>
      <w:tr w:rsidR="005F3357" w:rsidRPr="005F3357" w14:paraId="5AC992B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681ADDE" w14:textId="76CFC61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320, 8, 2, 5, 5, 1)</w:t>
            </w:r>
          </w:p>
        </w:tc>
        <w:tc>
          <w:tcPr>
            <w:tcW w:w="2340" w:type="dxa"/>
          </w:tcPr>
          <w:p w14:paraId="67F811DC" w14:textId="321481FA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Not enough money! 238.73 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>BGN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 xml:space="preserve"> </w:t>
            </w:r>
            <w:r w:rsidRPr="005F3357">
              <w:rPr>
                <w:color w:val="44546A" w:themeColor="text2"/>
                <w:szCs w:val="24"/>
                <w:lang w:val="en"/>
              </w:rPr>
              <w:t>needed.</w:t>
            </w:r>
          </w:p>
        </w:tc>
        <w:tc>
          <w:tcPr>
            <w:tcW w:w="3780" w:type="dxa"/>
          </w:tcPr>
          <w:p w14:paraId="32D21AA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Total: 90.3 BGN</w:t>
            </w:r>
          </w:p>
          <w:p w14:paraId="4154A06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Makeup count: 21</w:t>
            </w:r>
          </w:p>
          <w:p w14:paraId="669A6A4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21 &lt; 50 =&gt; no discount </w:t>
            </w:r>
          </w:p>
          <w:p w14:paraId="4CED18D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90.3 = 9.03 BGN</w:t>
            </w:r>
          </w:p>
          <w:p w14:paraId="3EDEB62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Profit: 90.3 – 9.03 = 81.27 BGN</w:t>
            </w:r>
          </w:p>
          <w:p w14:paraId="00FF3CBB" w14:textId="4FDA893D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lastRenderedPageBreak/>
              <w:t xml:space="preserve">81.27 &lt; 320 =&gt; 320 – 81.27 = 238.73 BGN </w:t>
            </w:r>
          </w:p>
        </w:tc>
      </w:tr>
    </w:tbl>
    <w:p w14:paraId="020F87CD" w14:textId="4583E6C2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9" w:name="_Toc71812535"/>
      <w:bookmarkStart w:id="50" w:name="_Toc166616111"/>
      <w:r w:rsidRPr="005F3357">
        <w:rPr>
          <w:color w:val="44546A" w:themeColor="text2"/>
          <w:lang w:val="en"/>
        </w:rPr>
        <w:lastRenderedPageBreak/>
        <w:t>At sea</w:t>
      </w:r>
      <w:bookmarkEnd w:id="49"/>
      <w:bookmarkEnd w:id="50"/>
    </w:p>
    <w:p w14:paraId="28D97D52" w14:textId="620886D3" w:rsidR="008E3485" w:rsidRPr="005F3357" w:rsidRDefault="00662966" w:rsidP="008E3485">
      <w:pPr>
        <w:rPr>
          <w:color w:val="44546A" w:themeColor="text2"/>
        </w:rPr>
      </w:pPr>
      <w:bookmarkStart w:id="51" w:name="_Toc71580228"/>
      <w:bookmarkStart w:id="52" w:name="_Toc71595142"/>
      <w:r>
        <w:rPr>
          <w:color w:val="44546A" w:themeColor="text2"/>
          <w:lang w:val="en"/>
        </w:rPr>
        <w:t>C</w:t>
      </w:r>
      <w:r w:rsidR="008E3485" w:rsidRPr="005F3357">
        <w:rPr>
          <w:color w:val="44546A" w:themeColor="text2"/>
          <w:lang w:val="en"/>
        </w:rPr>
        <w:t>alculate how much will cost</w:t>
      </w:r>
      <w:r>
        <w:rPr>
          <w:color w:val="44546A" w:themeColor="text2"/>
          <w:lang w:val="en"/>
        </w:rPr>
        <w:t xml:space="preserve"> a vacation</w:t>
      </w:r>
      <w:r w:rsidR="008E3485" w:rsidRPr="005F3357">
        <w:rPr>
          <w:color w:val="44546A" w:themeColor="text2"/>
          <w:lang w:val="en"/>
        </w:rPr>
        <w:t>. There are the following types of accommodation, with the following prices for staying:</w:t>
      </w:r>
    </w:p>
    <w:p w14:paraId="3AA96EF6" w14:textId="77777777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</w:t>
      </w:r>
      <w:proofErr w:type="gramStart"/>
      <w:r w:rsidRPr="005F3357">
        <w:rPr>
          <w:b/>
          <w:bCs/>
          <w:color w:val="44546A" w:themeColor="text2"/>
          <w:lang w:val="en"/>
        </w:rPr>
        <w:t>single</w:t>
      </w:r>
      <w:proofErr w:type="gramEnd"/>
      <w:r w:rsidRPr="005F3357">
        <w:rPr>
          <w:b/>
          <w:bCs/>
          <w:color w:val="44546A" w:themeColor="text2"/>
          <w:lang w:val="en"/>
        </w:rPr>
        <w:t xml:space="preserve"> room"</w:t>
      </w:r>
      <w:r w:rsidRPr="005F3357">
        <w:rPr>
          <w:color w:val="44546A" w:themeColor="text2"/>
          <w:lang w:val="en"/>
        </w:rPr>
        <w:t xml:space="preserve"> – 25.00 BGN per night</w:t>
      </w:r>
    </w:p>
    <w:p w14:paraId="11129861" w14:textId="77777777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"apartment"</w:t>
      </w:r>
      <w:r w:rsidRPr="005F3357">
        <w:rPr>
          <w:color w:val="44546A" w:themeColor="text2"/>
          <w:lang w:val="en"/>
        </w:rPr>
        <w:t xml:space="preserve"> – 50.00 BGN per night </w:t>
      </w:r>
    </w:p>
    <w:p w14:paraId="116C7FE2" w14:textId="52438813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</w:t>
      </w:r>
      <w:r w:rsidR="00662966">
        <w:rPr>
          <w:b/>
          <w:bCs/>
          <w:color w:val="44546A" w:themeColor="text2"/>
          <w:lang w:val="en"/>
        </w:rPr>
        <w:t>p</w:t>
      </w:r>
      <w:r w:rsidR="00662966" w:rsidRPr="005F3357">
        <w:rPr>
          <w:b/>
          <w:bCs/>
          <w:color w:val="44546A" w:themeColor="text2"/>
          <w:lang w:val="en"/>
        </w:rPr>
        <w:t>resident</w:t>
      </w:r>
      <w:r w:rsidR="00662966">
        <w:rPr>
          <w:b/>
          <w:bCs/>
          <w:color w:val="44546A" w:themeColor="text2"/>
          <w:lang w:val="en"/>
        </w:rPr>
        <w:t>ial</w:t>
      </w:r>
      <w:r w:rsidRPr="005F3357">
        <w:rPr>
          <w:b/>
          <w:bCs/>
          <w:color w:val="44546A" w:themeColor="text2"/>
          <w:lang w:val="en"/>
        </w:rPr>
        <w:t>"</w:t>
      </w:r>
      <w:r w:rsidRPr="005F3357">
        <w:rPr>
          <w:color w:val="44546A" w:themeColor="text2"/>
          <w:lang w:val="en"/>
        </w:rPr>
        <w:t xml:space="preserve"> – 100.00 BGN per night</w:t>
      </w:r>
    </w:p>
    <w:p w14:paraId="0A72AEE3" w14:textId="1C02E121" w:rsidR="008E3485" w:rsidRPr="005F3357" w:rsidRDefault="00662966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Regarding</w:t>
      </w:r>
      <w:r w:rsidR="008E3485" w:rsidRPr="005F3357">
        <w:rPr>
          <w:color w:val="44546A" w:themeColor="text2"/>
          <w:lang w:val="en"/>
        </w:rPr>
        <w:t xml:space="preserve"> the number of days </w:t>
      </w:r>
      <w:r>
        <w:rPr>
          <w:color w:val="44546A" w:themeColor="text2"/>
          <w:lang w:val="en"/>
        </w:rPr>
        <w:t xml:space="preserve">of the vacation </w:t>
      </w:r>
      <w:r w:rsidR="008E3485" w:rsidRPr="005F3357">
        <w:rPr>
          <w:color w:val="44546A" w:themeColor="text2"/>
          <w:lang w:val="en"/>
        </w:rPr>
        <w:t>(example: 11 days = 10 nights) and the type of room</w:t>
      </w:r>
      <w:r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chosen</w:t>
      </w:r>
      <w:r w:rsidR="008E3485" w:rsidRPr="005F3357">
        <w:rPr>
          <w:color w:val="44546A" w:themeColor="text2"/>
          <w:lang w:val="en"/>
        </w:rPr>
        <w:t xml:space="preserve">, </w:t>
      </w:r>
      <w:r>
        <w:rPr>
          <w:color w:val="44546A" w:themeColor="text2"/>
          <w:lang w:val="en"/>
        </w:rPr>
        <w:t>there is a</w:t>
      </w:r>
      <w:r w:rsidR="008E3485" w:rsidRPr="005F3357">
        <w:rPr>
          <w:color w:val="44546A" w:themeColor="text2"/>
          <w:lang w:val="en"/>
        </w:rPr>
        <w:t xml:space="preserve"> different discount. The </w:t>
      </w:r>
      <w:r>
        <w:rPr>
          <w:color w:val="44546A" w:themeColor="text2"/>
          <w:lang w:val="en"/>
        </w:rPr>
        <w:t>discounts</w:t>
      </w:r>
      <w:r w:rsidR="008E3485" w:rsidRPr="005F3357">
        <w:rPr>
          <w:color w:val="44546A" w:themeColor="text2"/>
          <w:lang w:val="en"/>
        </w:rPr>
        <w:t xml:space="preserve"> are as follows:</w:t>
      </w:r>
    </w:p>
    <w:tbl>
      <w:tblPr>
        <w:tblStyle w:val="GridTable1Light-Accent1"/>
        <w:tblW w:w="8910" w:type="dxa"/>
        <w:tblLook w:val="04A0" w:firstRow="1" w:lastRow="0" w:firstColumn="1" w:lastColumn="0" w:noHBand="0" w:noVBand="1"/>
      </w:tblPr>
      <w:tblGrid>
        <w:gridCol w:w="1686"/>
        <w:gridCol w:w="1777"/>
        <w:gridCol w:w="2322"/>
        <w:gridCol w:w="3125"/>
      </w:tblGrid>
      <w:tr w:rsidR="005F3357" w:rsidRPr="005F3357" w14:paraId="06AC5F0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ABED44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room</w:t>
            </w:r>
          </w:p>
        </w:tc>
        <w:tc>
          <w:tcPr>
            <w:tcW w:w="1786" w:type="dxa"/>
            <w:hideMark/>
          </w:tcPr>
          <w:p w14:paraId="1ABA2964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under 10 days</w:t>
            </w:r>
          </w:p>
        </w:tc>
        <w:tc>
          <w:tcPr>
            <w:tcW w:w="2335" w:type="dxa"/>
            <w:hideMark/>
          </w:tcPr>
          <w:p w14:paraId="72D29327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between 10 and 15</w:t>
            </w:r>
          </w:p>
        </w:tc>
        <w:tc>
          <w:tcPr>
            <w:tcW w:w="3150" w:type="dxa"/>
            <w:hideMark/>
          </w:tcPr>
          <w:p w14:paraId="1364375B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over 15 days</w:t>
            </w:r>
          </w:p>
        </w:tc>
      </w:tr>
      <w:tr w:rsidR="005F3357" w:rsidRPr="005F3357" w14:paraId="32C917FF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1DC62F2A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single room</w:t>
            </w:r>
          </w:p>
        </w:tc>
        <w:tc>
          <w:tcPr>
            <w:tcW w:w="1786" w:type="dxa"/>
            <w:hideMark/>
          </w:tcPr>
          <w:p w14:paraId="570C2AC2" w14:textId="17BC176C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2335" w:type="dxa"/>
            <w:hideMark/>
          </w:tcPr>
          <w:p w14:paraId="08D13FC7" w14:textId="61A8C22E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3150" w:type="dxa"/>
            <w:hideMark/>
          </w:tcPr>
          <w:p w14:paraId="5E886CF7" w14:textId="66585B8F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</w:tr>
      <w:tr w:rsidR="005F3357" w:rsidRPr="005F3357" w14:paraId="13285C23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7AA6A6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apartment</w:t>
            </w:r>
          </w:p>
        </w:tc>
        <w:tc>
          <w:tcPr>
            <w:tcW w:w="1786" w:type="dxa"/>
            <w:hideMark/>
          </w:tcPr>
          <w:p w14:paraId="0FC1BAC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30% of the final price</w:t>
            </w:r>
          </w:p>
        </w:tc>
        <w:tc>
          <w:tcPr>
            <w:tcW w:w="2335" w:type="dxa"/>
            <w:hideMark/>
          </w:tcPr>
          <w:p w14:paraId="1628373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35% of the final price</w:t>
            </w:r>
          </w:p>
        </w:tc>
        <w:tc>
          <w:tcPr>
            <w:tcW w:w="3150" w:type="dxa"/>
            <w:hideMark/>
          </w:tcPr>
          <w:p w14:paraId="1FDA422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50% of the final price</w:t>
            </w:r>
          </w:p>
        </w:tc>
      </w:tr>
      <w:tr w:rsidR="005F3357" w:rsidRPr="005F3357" w14:paraId="69DE1097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0E636443" w14:textId="245ECBEF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president</w:t>
            </w:r>
            <w:r w:rsidR="00662966">
              <w:rPr>
                <w:color w:val="44546A" w:themeColor="text2"/>
                <w:lang w:val="en"/>
              </w:rPr>
              <w:t>ial</w:t>
            </w:r>
          </w:p>
        </w:tc>
        <w:tc>
          <w:tcPr>
            <w:tcW w:w="1786" w:type="dxa"/>
            <w:hideMark/>
          </w:tcPr>
          <w:p w14:paraId="160A250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10% of the final price</w:t>
            </w:r>
          </w:p>
        </w:tc>
        <w:tc>
          <w:tcPr>
            <w:tcW w:w="2335" w:type="dxa"/>
            <w:hideMark/>
          </w:tcPr>
          <w:p w14:paraId="1E3A2F7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15% of the final price</w:t>
            </w:r>
          </w:p>
        </w:tc>
        <w:tc>
          <w:tcPr>
            <w:tcW w:w="3150" w:type="dxa"/>
            <w:hideMark/>
          </w:tcPr>
          <w:p w14:paraId="393CBAF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20% of the final price</w:t>
            </w:r>
          </w:p>
        </w:tc>
      </w:tr>
    </w:tbl>
    <w:p w14:paraId="072F4FCB" w14:textId="0E79ABF3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After the stay, </w:t>
      </w:r>
      <w:r w:rsidR="00662966">
        <w:rPr>
          <w:color w:val="44546A" w:themeColor="text2"/>
          <w:lang w:val="en"/>
        </w:rPr>
        <w:t xml:space="preserve">the </w:t>
      </w:r>
      <w:r w:rsidRPr="005F3357">
        <w:rPr>
          <w:color w:val="44546A" w:themeColor="text2"/>
          <w:lang w:val="en"/>
        </w:rPr>
        <w:t xml:space="preserve">assessment of the hotel's services may be positive or negative. </w:t>
      </w:r>
    </w:p>
    <w:p w14:paraId="3D14D78B" w14:textId="0C942892" w:rsidR="008E3485" w:rsidRPr="005F3357" w:rsidRDefault="008E3485">
      <w:pPr>
        <w:pStyle w:val="ListParagraph"/>
        <w:numPr>
          <w:ilvl w:val="0"/>
          <w:numId w:val="6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positive</w:t>
      </w:r>
      <w:r w:rsidRPr="005F3357">
        <w:rPr>
          <w:color w:val="44546A" w:themeColor="text2"/>
          <w:lang w:val="en"/>
        </w:rPr>
        <w:t xml:space="preserve">, </w:t>
      </w:r>
      <w:r w:rsidRPr="005F3357">
        <w:rPr>
          <w:b/>
          <w:bCs/>
          <w:color w:val="44546A" w:themeColor="text2"/>
          <w:lang w:val="en"/>
        </w:rPr>
        <w:t>add 25%</w:t>
      </w:r>
      <w:r w:rsidRPr="005F3357">
        <w:rPr>
          <w:color w:val="44546A" w:themeColor="text2"/>
          <w:lang w:val="en"/>
        </w:rPr>
        <w:t xml:space="preserve"> to the </w:t>
      </w:r>
      <w:r w:rsidRPr="005F3357">
        <w:rPr>
          <w:b/>
          <w:bCs/>
          <w:color w:val="44546A" w:themeColor="text2"/>
          <w:lang w:val="en"/>
        </w:rPr>
        <w:t xml:space="preserve">price with the already deducted </w:t>
      </w:r>
      <w:r w:rsidR="00440AD0">
        <w:rPr>
          <w:color w:val="44546A" w:themeColor="text2"/>
          <w:lang w:val="en"/>
        </w:rPr>
        <w:t>discount</w:t>
      </w:r>
      <w:r w:rsidRPr="005F3357">
        <w:rPr>
          <w:color w:val="44546A" w:themeColor="text2"/>
          <w:lang w:val="en"/>
        </w:rPr>
        <w:t>.</w:t>
      </w:r>
    </w:p>
    <w:p w14:paraId="639DBD32" w14:textId="43208474" w:rsidR="008E3485" w:rsidRPr="005F3357" w:rsidRDefault="008E3485">
      <w:pPr>
        <w:pStyle w:val="ListParagraph"/>
        <w:numPr>
          <w:ilvl w:val="0"/>
          <w:numId w:val="6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negative, dedu</w:t>
      </w:r>
      <w:r w:rsidR="00662966">
        <w:rPr>
          <w:b/>
          <w:bCs/>
          <w:color w:val="44546A" w:themeColor="text2"/>
          <w:lang w:val="en"/>
        </w:rPr>
        <w:t xml:space="preserve">ct 10% </w:t>
      </w:r>
      <w:r w:rsidRPr="005F3357">
        <w:rPr>
          <w:b/>
          <w:bCs/>
          <w:color w:val="44546A" w:themeColor="text2"/>
          <w:lang w:val="en"/>
        </w:rPr>
        <w:t>from the price.</w:t>
      </w:r>
    </w:p>
    <w:p w14:paraId="35700EDE" w14:textId="595A3E9F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bookmarkEnd w:id="51"/>
      <w:bookmarkEnd w:id="52"/>
    </w:p>
    <w:p w14:paraId="26F71D1D" w14:textId="77777777" w:rsidR="008E3485" w:rsidRPr="005F3357" w:rsidRDefault="008E3485" w:rsidP="008E3485">
      <w:pPr>
        <w:rPr>
          <w:color w:val="44546A" w:themeColor="text2"/>
        </w:rPr>
      </w:pPr>
      <w:bookmarkStart w:id="53" w:name="_Toc71580229"/>
      <w:bookmarkStart w:id="54" w:name="_Toc71595143"/>
      <w:r w:rsidRPr="005F3357">
        <w:rPr>
          <w:color w:val="44546A" w:themeColor="text2"/>
          <w:lang w:val="en"/>
        </w:rPr>
        <w:t>You take 3 parameters:</w:t>
      </w:r>
    </w:p>
    <w:p w14:paraId="7124996E" w14:textId="7777777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- days to stay - integer in the range [0...365]</w:t>
      </w:r>
    </w:p>
    <w:p w14:paraId="241EFE22" w14:textId="7777777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- type of room - "single room", "apartment" or "president apartment"</w:t>
      </w:r>
    </w:p>
    <w:p w14:paraId="54082ADA" w14:textId="23F7015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Third -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>- "positive" or "negative"</w:t>
      </w:r>
    </w:p>
    <w:p w14:paraId="5860D87E" w14:textId="07C7974E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bookmarkEnd w:id="53"/>
      <w:bookmarkEnd w:id="54"/>
    </w:p>
    <w:p w14:paraId="165E37D0" w14:textId="77777777" w:rsidR="008E3485" w:rsidRPr="005F3357" w:rsidRDefault="008E3485" w:rsidP="008E3485">
      <w:pPr>
        <w:rPr>
          <w:color w:val="44546A" w:themeColor="text2"/>
        </w:rPr>
      </w:pPr>
      <w:bookmarkStart w:id="55" w:name="_Toc71595144"/>
      <w:r w:rsidRPr="005F3357">
        <w:rPr>
          <w:color w:val="44546A" w:themeColor="text2"/>
          <w:lang w:val="en"/>
        </w:rPr>
        <w:t>One line should be printed on the console:</w:t>
      </w:r>
    </w:p>
    <w:p w14:paraId="378FD877" w14:textId="18CB56A1" w:rsidR="008E3485" w:rsidRPr="005F3357" w:rsidRDefault="008E3485" w:rsidP="00440AD0">
      <w:pPr>
        <w:pStyle w:val="ListParagraph"/>
        <w:numPr>
          <w:ilvl w:val="0"/>
          <w:numId w:val="9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price for </w:t>
      </w:r>
      <w:r w:rsidR="005F3357" w:rsidRPr="005F3357">
        <w:rPr>
          <w:color w:val="44546A" w:themeColor="text2"/>
          <w:lang w:val="en"/>
        </w:rPr>
        <w:t>the</w:t>
      </w:r>
      <w:r w:rsidRPr="005F3357">
        <w:rPr>
          <w:color w:val="44546A" w:themeColor="text2"/>
          <w:lang w:val="en"/>
        </w:rPr>
        <w:t xml:space="preserve"> stay at the hotel</w:t>
      </w:r>
      <w:r w:rsidRPr="005F3357">
        <w:rPr>
          <w:b/>
          <w:bCs/>
          <w:color w:val="44546A" w:themeColor="text2"/>
          <w:lang w:val="en"/>
        </w:rPr>
        <w:t>, formatted to two</w:t>
      </w:r>
      <w:r w:rsidRPr="005F3357">
        <w:rPr>
          <w:color w:val="44546A" w:themeColor="text2"/>
          <w:lang w:val="en"/>
        </w:rPr>
        <w:t xml:space="preserve"> decimal places.</w:t>
      </w:r>
    </w:p>
    <w:p w14:paraId="24702606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56" w:name="_Toc71812538"/>
      <w:r w:rsidRPr="005F3357">
        <w:rPr>
          <w:color w:val="44546A" w:themeColor="text2"/>
          <w:lang w:val="en"/>
        </w:rPr>
        <w:t>Sample input:</w:t>
      </w:r>
      <w:bookmarkEnd w:id="55"/>
      <w:bookmarkEnd w:id="56"/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4315"/>
        <w:gridCol w:w="1530"/>
        <w:gridCol w:w="3960"/>
      </w:tblGrid>
      <w:tr w:rsidR="005F3357" w:rsidRPr="005F3357" w14:paraId="3E138B19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F7105" w14:textId="110DF4E5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530" w:type="dxa"/>
          </w:tcPr>
          <w:p w14:paraId="374FB98A" w14:textId="2A81968F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  <w:tc>
          <w:tcPr>
            <w:tcW w:w="3960" w:type="dxa"/>
          </w:tcPr>
          <w:p w14:paraId="088DAC31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explanation</w:t>
            </w:r>
          </w:p>
        </w:tc>
      </w:tr>
      <w:tr w:rsidR="005F3357" w:rsidRPr="005F3357" w14:paraId="6EE8A24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CC19DF" w14:textId="31B27B99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11, "apartment", "positive")</w:t>
            </w:r>
          </w:p>
        </w:tc>
        <w:tc>
          <w:tcPr>
            <w:tcW w:w="1530" w:type="dxa"/>
          </w:tcPr>
          <w:p w14:paraId="4709470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264.06</w:t>
            </w:r>
          </w:p>
        </w:tc>
        <w:tc>
          <w:tcPr>
            <w:tcW w:w="3960" w:type="dxa"/>
          </w:tcPr>
          <w:p w14:paraId="49F7525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11 days =&gt; 10 nights =&gt; 10 * 50.00 = 500 BGN</w:t>
            </w:r>
          </w:p>
          <w:p w14:paraId="301E387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discount for days =&gt; 500 - 175 = 325</w:t>
            </w:r>
          </w:p>
          <w:p w14:paraId="1269A9F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Rating positive -&gt; 325 + 81.25</w:t>
            </w:r>
          </w:p>
          <w:p w14:paraId="7AAA360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Total: 406.25</w:t>
            </w:r>
          </w:p>
        </w:tc>
      </w:tr>
      <w:tr w:rsidR="005F3357" w:rsidRPr="005F3357" w14:paraId="7DFAC2C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DA787D7" w14:textId="5376435D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30, "president apartment", "negative")</w:t>
            </w:r>
          </w:p>
        </w:tc>
        <w:tc>
          <w:tcPr>
            <w:tcW w:w="1530" w:type="dxa"/>
          </w:tcPr>
          <w:p w14:paraId="4F132689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2088.00</w:t>
            </w:r>
          </w:p>
        </w:tc>
        <w:tc>
          <w:tcPr>
            <w:tcW w:w="3960" w:type="dxa"/>
          </w:tcPr>
          <w:p w14:paraId="2CBA311C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="005F3357" w:rsidRPr="005F3357" w14:paraId="0EFC3C7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80E602D" w14:textId="44ADCD47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12, "single room", "positive")</w:t>
            </w:r>
          </w:p>
        </w:tc>
        <w:tc>
          <w:tcPr>
            <w:tcW w:w="1530" w:type="dxa"/>
          </w:tcPr>
          <w:p w14:paraId="7A8C4DC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343.75</w:t>
            </w:r>
          </w:p>
        </w:tc>
        <w:tc>
          <w:tcPr>
            <w:tcW w:w="3960" w:type="dxa"/>
          </w:tcPr>
          <w:p w14:paraId="7390A44E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="005F3357" w:rsidRPr="005F3357" w14:paraId="5992FD74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A7C1D8" w14:textId="1CF98E52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2, "apartment", "positive")</w:t>
            </w:r>
          </w:p>
        </w:tc>
        <w:tc>
          <w:tcPr>
            <w:tcW w:w="1530" w:type="dxa"/>
          </w:tcPr>
          <w:p w14:paraId="27C472E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43.75</w:t>
            </w:r>
          </w:p>
        </w:tc>
        <w:tc>
          <w:tcPr>
            <w:tcW w:w="3960" w:type="dxa"/>
          </w:tcPr>
          <w:p w14:paraId="3678F670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</w:tbl>
    <w:p w14:paraId="77123204" w14:textId="77777777" w:rsidR="008E3485" w:rsidRPr="005F3357" w:rsidRDefault="008E3485" w:rsidP="008E3485">
      <w:pPr>
        <w:rPr>
          <w:rFonts w:cstheme="minorHAnsi"/>
          <w:color w:val="44546A" w:themeColor="text2"/>
          <w:sz w:val="21"/>
        </w:rPr>
      </w:pPr>
    </w:p>
    <w:p w14:paraId="670C9404" w14:textId="7DC40165" w:rsidR="008E3485" w:rsidRDefault="008E3485" w:rsidP="008E3485">
      <w:pPr>
        <w:rPr>
          <w:rFonts w:cstheme="minorHAnsi"/>
          <w:color w:val="44546A" w:themeColor="text2"/>
          <w:sz w:val="21"/>
        </w:rPr>
      </w:pP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5DAAE8A9" wp14:editId="00AC7DDB">
                <wp:extent cx="5521037" cy="1404620"/>
                <wp:effectExtent l="0" t="0" r="22860" b="11430"/>
                <wp:docPr id="1798845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9EE0F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>case</w:t>
                            </w:r>
                            <w:r w:rsidRPr="000B32C9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"apartment"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57AEA000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(days - 1) *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50.00;</w:t>
                            </w:r>
                            <w:proofErr w:type="gramEnd"/>
                          </w:p>
                          <w:p w14:paraId="613CF5B7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 10)</w:t>
                            </w:r>
                          </w:p>
                          <w:p w14:paraId="7AAB65E3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1C70B1B3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30 /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100;</w:t>
                            </w:r>
                            <w:proofErr w:type="gramEnd"/>
                          </w:p>
                          <w:p w14:paraId="2A5DD9CC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6D7942AB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&lt;= 15)</w:t>
                            </w:r>
                          </w:p>
                          <w:p w14:paraId="5FFF98F9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6B9C763A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35 /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100;</w:t>
                            </w:r>
                            <w:proofErr w:type="gramEnd"/>
                          </w:p>
                          <w:p w14:paraId="6C706CE1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300DDD77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</w:t>
                            </w:r>
                          </w:p>
                          <w:p w14:paraId="1EF5DD19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592FCAC4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50 /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100;</w:t>
                            </w:r>
                            <w:proofErr w:type="gramEnd"/>
                          </w:p>
                          <w:p w14:paraId="1982B45F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464E5AF5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4704368E" w14:textId="77777777" w:rsidR="008E3485" w:rsidRPr="000B32C9" w:rsidRDefault="008E3485" w:rsidP="008E348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proofErr w:type="gramStart"/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AAE8A9" id="_x0000_s1029" type="#_x0000_t202" style="width:4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" strokecolor="#44546a [3215]" strokeweight="1.5pt">
                <v:textbox style="mso-fit-shape-to-text:t">
                  <w:txbxContent>
                    <w:p w14:paraId="6379EE0F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>case</w:t>
                      </w:r>
                      <w:r w:rsidRPr="000B32C9">
                        <w:rPr>
                          <w:color w:val="A31515"/>
                          <w:szCs w:val="24"/>
                          <w:lang w:val="en"/>
                        </w:rPr>
                        <w:t xml:space="preserve"> "apartment"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57AEA000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totalPrice = (days - 1) * 50.00;</w:t>
                      </w:r>
                    </w:p>
                    <w:p w14:paraId="613CF5B7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 10)</w:t>
                      </w:r>
                    </w:p>
                    <w:p w14:paraId="7AAB65E3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1C70B1B3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30 / 100;</w:t>
                      </w:r>
                    </w:p>
                    <w:p w14:paraId="2A5DD9CC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6D7942AB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&lt;= 15)</w:t>
                      </w:r>
                    </w:p>
                    <w:p w14:paraId="5FFF98F9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6B9C763A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35 / 100;</w:t>
                      </w:r>
                    </w:p>
                    <w:p w14:paraId="6C706CE1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300DDD77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</w:t>
                      </w:r>
                    </w:p>
                    <w:p w14:paraId="1EF5DD19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592FCAC4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50 / 100;</w:t>
                      </w:r>
                    </w:p>
                    <w:p w14:paraId="1982B45F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464E5AF5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4704368E" w14:textId="77777777" w:rsidR="008E3485" w:rsidRPr="000B32C9" w:rsidRDefault="008E3485" w:rsidP="008E3485">
                      <w:pPr>
                        <w:rPr>
                          <w:sz w:val="40"/>
                          <w:szCs w:val="40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break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68822" w14:textId="555177B6" w:rsidR="0026510F" w:rsidRDefault="0026510F" w:rsidP="008E3485">
      <w:pPr>
        <w:rPr>
          <w:rFonts w:cstheme="minorHAnsi"/>
          <w:color w:val="44546A" w:themeColor="text2"/>
          <w:sz w:val="21"/>
        </w:rPr>
      </w:pPr>
    </w:p>
    <w:p w14:paraId="316A6885" w14:textId="5793B86C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7" w:name="_Toc166616112"/>
      <w:r w:rsidRPr="00EB036A">
        <w:rPr>
          <w:color w:val="44546A" w:themeColor="text2"/>
          <w:lang w:val="en"/>
        </w:rPr>
        <w:t>Grade Calculator</w:t>
      </w:r>
      <w:bookmarkEnd w:id="57"/>
    </w:p>
    <w:p w14:paraId="1617BAB3" w14:textId="35B74ED5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percentage score (0 to 100) as input and outputs the corresponding grade:</w:t>
      </w:r>
    </w:p>
    <w:p w14:paraId="2762173B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A: 90-100%</w:t>
      </w:r>
    </w:p>
    <w:p w14:paraId="792200BB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B: 80-89%</w:t>
      </w:r>
    </w:p>
    <w:p w14:paraId="2882FF05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C: 70-79%</w:t>
      </w:r>
    </w:p>
    <w:p w14:paraId="447E2AAC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D: 60-69%</w:t>
      </w:r>
    </w:p>
    <w:p w14:paraId="5916F9A6" w14:textId="66EA3C28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F: 0-59%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33675EAD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2202CBC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07611B77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5D8AF9C8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A7E067" w14:textId="3363AEA8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95</w:t>
            </w:r>
          </w:p>
        </w:tc>
        <w:tc>
          <w:tcPr>
            <w:tcW w:w="3420" w:type="dxa"/>
          </w:tcPr>
          <w:p w14:paraId="0C9F7CFF" w14:textId="0C6A74F4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A</w:t>
            </w:r>
          </w:p>
        </w:tc>
      </w:tr>
      <w:tr w:rsidR="0026510F" w:rsidRPr="005F3357" w14:paraId="36B6207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9D61DF" w14:textId="63D99E97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82</w:t>
            </w:r>
          </w:p>
        </w:tc>
        <w:tc>
          <w:tcPr>
            <w:tcW w:w="3420" w:type="dxa"/>
          </w:tcPr>
          <w:p w14:paraId="11AD0C1B" w14:textId="3169C7A2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B</w:t>
            </w:r>
          </w:p>
        </w:tc>
      </w:tr>
      <w:tr w:rsidR="0026510F" w:rsidRPr="005F3357" w14:paraId="3EF500C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407E846" w14:textId="062C3B1B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76</w:t>
            </w:r>
          </w:p>
        </w:tc>
        <w:tc>
          <w:tcPr>
            <w:tcW w:w="3420" w:type="dxa"/>
          </w:tcPr>
          <w:p w14:paraId="79C96A03" w14:textId="745A1AF6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</w:t>
            </w:r>
          </w:p>
        </w:tc>
      </w:tr>
      <w:tr w:rsidR="0026510F" w:rsidRPr="005F3357" w14:paraId="6202757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82ADC21" w14:textId="01DE7890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65</w:t>
            </w:r>
          </w:p>
        </w:tc>
        <w:tc>
          <w:tcPr>
            <w:tcW w:w="3420" w:type="dxa"/>
          </w:tcPr>
          <w:p w14:paraId="1A058D17" w14:textId="4C41D07D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D</w:t>
            </w:r>
          </w:p>
        </w:tc>
      </w:tr>
      <w:tr w:rsidR="0026510F" w:rsidRPr="005F3357" w14:paraId="27497F08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360FBFF" w14:textId="3477865A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45</w:t>
            </w:r>
          </w:p>
        </w:tc>
        <w:tc>
          <w:tcPr>
            <w:tcW w:w="3420" w:type="dxa"/>
          </w:tcPr>
          <w:p w14:paraId="23E51AFF" w14:textId="459BD4AF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F</w:t>
            </w:r>
          </w:p>
        </w:tc>
      </w:tr>
    </w:tbl>
    <w:p w14:paraId="348EB771" w14:textId="063B1791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2403CEEC" w14:textId="2E487B98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8" w:name="_Toc166616113"/>
      <w:r w:rsidRPr="00EB036A">
        <w:rPr>
          <w:color w:val="44546A" w:themeColor="text2"/>
          <w:lang w:val="en"/>
        </w:rPr>
        <w:t>Leap Year Checker</w:t>
      </w:r>
      <w:bookmarkEnd w:id="58"/>
    </w:p>
    <w:p w14:paraId="3669D336" w14:textId="517AD369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year as input and tells the user if it's a leap year or not.</w:t>
      </w:r>
    </w:p>
    <w:p w14:paraId="2DBA4126" w14:textId="21F245D6" w:rsid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Note: A leap year is divisible by 4. However, years divisible by 100 are not leap years, unless they are also divisible by 400.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41E110D0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DC5BB4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40B6DA4A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38EF90E7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4EE3C9" w14:textId="5F7FAF0C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2020</w:t>
            </w:r>
          </w:p>
        </w:tc>
        <w:tc>
          <w:tcPr>
            <w:tcW w:w="3420" w:type="dxa"/>
          </w:tcPr>
          <w:p w14:paraId="57858942" w14:textId="3418B862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spellStart"/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 a leap year!</w:t>
            </w:r>
          </w:p>
        </w:tc>
      </w:tr>
      <w:tr w:rsidR="0026510F" w:rsidRPr="005F3357" w14:paraId="1B5BF7C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996C548" w14:textId="20E67EA6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1900</w:t>
            </w:r>
          </w:p>
        </w:tc>
        <w:tc>
          <w:tcPr>
            <w:tcW w:w="3420" w:type="dxa"/>
          </w:tcPr>
          <w:p w14:paraId="081B536B" w14:textId="08AA54BB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26510F">
              <w:rPr>
                <w:color w:val="44546A" w:themeColor="text2"/>
                <w:szCs w:val="24"/>
                <w:lang w:val="en"/>
              </w:rPr>
              <w:t>It</w:t>
            </w:r>
            <w:r>
              <w:rPr>
                <w:color w:val="44546A" w:themeColor="text2"/>
                <w:szCs w:val="24"/>
              </w:rPr>
              <w:t>‘</w:t>
            </w:r>
            <w:proofErr w:type="gramEnd"/>
            <w:r w:rsidRPr="0026510F">
              <w:rPr>
                <w:color w:val="44546A" w:themeColor="text2"/>
                <w:szCs w:val="24"/>
                <w:lang w:val="en"/>
              </w:rPr>
              <w:t>s not a leap year.</w:t>
            </w:r>
          </w:p>
        </w:tc>
      </w:tr>
      <w:tr w:rsidR="0026510F" w:rsidRPr="005F3357" w14:paraId="3B52BBB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23E5BB3" w14:textId="10A8A25E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</w:rPr>
              <w:t>2000</w:t>
            </w:r>
          </w:p>
        </w:tc>
        <w:tc>
          <w:tcPr>
            <w:tcW w:w="3420" w:type="dxa"/>
          </w:tcPr>
          <w:p w14:paraId="1D50AEE8" w14:textId="42211B0E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spellStart"/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 a leap year!</w:t>
            </w:r>
          </w:p>
        </w:tc>
      </w:tr>
      <w:tr w:rsidR="0026510F" w:rsidRPr="005F3357" w14:paraId="4AE2762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FF76517" w14:textId="3510041E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2023</w:t>
            </w:r>
          </w:p>
        </w:tc>
        <w:tc>
          <w:tcPr>
            <w:tcW w:w="3420" w:type="dxa"/>
          </w:tcPr>
          <w:p w14:paraId="00EE23DD" w14:textId="5340FE85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 not a leap year</w:t>
            </w:r>
            <w:r>
              <w:rPr>
                <w:rFonts w:cstheme="minorHAnsi"/>
                <w:color w:val="44546A" w:themeColor="text2"/>
                <w:szCs w:val="24"/>
              </w:rPr>
              <w:t>.</w:t>
            </w:r>
          </w:p>
        </w:tc>
      </w:tr>
      <w:tr w:rsidR="0026510F" w:rsidRPr="005F3357" w14:paraId="73F5597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CDC9295" w14:textId="0CD4D056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1600</w:t>
            </w:r>
          </w:p>
        </w:tc>
        <w:tc>
          <w:tcPr>
            <w:tcW w:w="3420" w:type="dxa"/>
          </w:tcPr>
          <w:p w14:paraId="64F05B8F" w14:textId="2B999A33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spellStart"/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 a leap year!</w:t>
            </w:r>
          </w:p>
        </w:tc>
      </w:tr>
    </w:tbl>
    <w:p w14:paraId="666DE44D" w14:textId="2311137B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6125111A" w14:textId="60481870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9" w:name="_Toc166616114"/>
      <w:r w:rsidRPr="00EB036A">
        <w:rPr>
          <w:color w:val="44546A" w:themeColor="text2"/>
          <w:lang w:val="en"/>
        </w:rPr>
        <w:t>Movie Ticket Price</w:t>
      </w:r>
      <w:bookmarkEnd w:id="59"/>
    </w:p>
    <w:p w14:paraId="350DF54B" w14:textId="3C03B3E8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determines the price of a movie ticket based on age:</w:t>
      </w:r>
    </w:p>
    <w:p w14:paraId="73880281" w14:textId="77777777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Child (0-12 years): $5</w:t>
      </w:r>
    </w:p>
    <w:p w14:paraId="43D4FAE9" w14:textId="77777777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Teen (13-19 years): $8</w:t>
      </w:r>
    </w:p>
    <w:p w14:paraId="48DE5AC0" w14:textId="020A246E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Adult (20+ years): $10</w:t>
      </w:r>
    </w:p>
    <w:p w14:paraId="5A243A98" w14:textId="3AE8C09F" w:rsidR="0026510F" w:rsidRDefault="0026510F" w:rsidP="0026510F">
      <w:pPr>
        <w:rPr>
          <w:rFonts w:cstheme="minorHAnsi"/>
          <w:color w:val="44546A" w:themeColor="text2"/>
          <w:sz w:val="21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4DF5FAFB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1278D29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255F2408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18C03137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0AA523C" w14:textId="3F07F6EF" w:rsidR="0026510F" w:rsidRPr="005F3357" w:rsidRDefault="0026510F" w:rsidP="0026510F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10</w:t>
            </w:r>
          </w:p>
        </w:tc>
        <w:tc>
          <w:tcPr>
            <w:tcW w:w="3420" w:type="dxa"/>
          </w:tcPr>
          <w:p w14:paraId="5121CCF2" w14:textId="46DA75C1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$5</w:t>
            </w:r>
          </w:p>
        </w:tc>
      </w:tr>
      <w:tr w:rsidR="0026510F" w:rsidRPr="005F3357" w14:paraId="2D246D41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2CC188" w14:textId="786ACCEC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3420" w:type="dxa"/>
          </w:tcPr>
          <w:p w14:paraId="70093ADF" w14:textId="45E4553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$8</w:t>
            </w:r>
          </w:p>
        </w:tc>
      </w:tr>
      <w:tr w:rsidR="0026510F" w:rsidRPr="005F3357" w14:paraId="2019BE4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9803459" w14:textId="588DD8C6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25</w:t>
            </w:r>
          </w:p>
        </w:tc>
        <w:tc>
          <w:tcPr>
            <w:tcW w:w="3420" w:type="dxa"/>
          </w:tcPr>
          <w:p w14:paraId="76651D16" w14:textId="63A4F7BD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$10</w:t>
            </w:r>
          </w:p>
        </w:tc>
      </w:tr>
      <w:tr w:rsidR="0026510F" w:rsidRPr="005F3357" w14:paraId="3282016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6A5187D" w14:textId="60C854D8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13</w:t>
            </w:r>
          </w:p>
        </w:tc>
        <w:tc>
          <w:tcPr>
            <w:tcW w:w="3420" w:type="dxa"/>
          </w:tcPr>
          <w:p w14:paraId="56A92875" w14:textId="4AC0FDAD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$8</w:t>
            </w:r>
          </w:p>
        </w:tc>
      </w:tr>
    </w:tbl>
    <w:p w14:paraId="68DFA827" w14:textId="77777777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0E3277B8" w14:textId="6742CEC3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0" w:name="_Toc166616115"/>
      <w:r w:rsidRPr="00EB036A">
        <w:rPr>
          <w:color w:val="44546A" w:themeColor="text2"/>
          <w:lang w:val="en"/>
        </w:rPr>
        <w:t>Days in a Month</w:t>
      </w:r>
      <w:bookmarkEnd w:id="60"/>
    </w:p>
    <w:p w14:paraId="0902EC94" w14:textId="6EBD6D2B" w:rsid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month number (1 to 12) as input and outputs the number of days in that month. Assume it's not a leap year.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3A03E2E4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E8B507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6375D1F0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2F248D80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2242496" w14:textId="2ABA1ADA" w:rsidR="0026510F" w:rsidRPr="0026510F" w:rsidRDefault="0026510F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14:paraId="7F9C6D93" w14:textId="4D360642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31</w:t>
            </w:r>
          </w:p>
        </w:tc>
      </w:tr>
      <w:tr w:rsidR="0026510F" w:rsidRPr="005F3357" w14:paraId="3A1A92E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8552CF6" w14:textId="4F4CB77A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14:paraId="66AA9B74" w14:textId="1458451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28</w:t>
            </w:r>
          </w:p>
        </w:tc>
      </w:tr>
      <w:tr w:rsidR="0026510F" w:rsidRPr="005F3357" w14:paraId="63C03FF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8834326" w14:textId="4F1B83F1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4</w:t>
            </w:r>
          </w:p>
        </w:tc>
        <w:tc>
          <w:tcPr>
            <w:tcW w:w="3420" w:type="dxa"/>
          </w:tcPr>
          <w:p w14:paraId="4EB3D35C" w14:textId="79DD70DC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</w:t>
            </w:r>
          </w:p>
        </w:tc>
      </w:tr>
      <w:tr w:rsidR="0026510F" w:rsidRPr="005F3357" w14:paraId="18551B2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163EFBA" w14:textId="05056946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7</w:t>
            </w:r>
          </w:p>
        </w:tc>
        <w:tc>
          <w:tcPr>
            <w:tcW w:w="3420" w:type="dxa"/>
          </w:tcPr>
          <w:p w14:paraId="51F0A775" w14:textId="4D9D0E66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31</w:t>
            </w:r>
          </w:p>
        </w:tc>
      </w:tr>
    </w:tbl>
    <w:p w14:paraId="387C5A11" w14:textId="77777777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74120A72" w14:textId="1598110D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1" w:name="_Toc166616116"/>
      <w:r w:rsidRPr="00EB036A">
        <w:rPr>
          <w:color w:val="44546A" w:themeColor="text2"/>
          <w:lang w:val="en"/>
        </w:rPr>
        <w:lastRenderedPageBreak/>
        <w:t>University Admissions</w:t>
      </w:r>
      <w:bookmarkEnd w:id="61"/>
    </w:p>
    <w:p w14:paraId="6C642FE7" w14:textId="6588FF15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to determine if a student is admitted to the university based on their score and extracurricular activities:</w:t>
      </w:r>
    </w:p>
    <w:p w14:paraId="5A8EB34B" w14:textId="77777777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&gt;= 90: Admitted regardless of extracurriculars.</w:t>
      </w:r>
    </w:p>
    <w:p w14:paraId="2F81202F" w14:textId="77777777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80-89: Admitted if they have &gt;= 2 extracurriculars.</w:t>
      </w:r>
    </w:p>
    <w:p w14:paraId="05D2CF28" w14:textId="33363A04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&lt; 80: Not admitted.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50E7D690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0804B3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38A945CF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0D2036D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91F2D46" w14:textId="57D140D8" w:rsidR="0026510F" w:rsidRPr="0026510F" w:rsidRDefault="0026510F" w:rsidP="00440AD0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85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14:paraId="6C18C3E6" w14:textId="128B1A1E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="0026510F" w:rsidRPr="005F3357" w14:paraId="3B2464B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7E54368" w14:textId="39B9A8DD" w:rsidR="0026510F" w:rsidRPr="0026510F" w:rsidRDefault="0026510F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88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14:paraId="2157AA13" w14:textId="2180BF48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Not admitted</w:t>
            </w:r>
          </w:p>
        </w:tc>
      </w:tr>
      <w:tr w:rsidR="0026510F" w:rsidRPr="005F3357" w14:paraId="57E6E7F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E384A5E" w14:textId="3B68B1A3" w:rsidR="0026510F" w:rsidRPr="0026510F" w:rsidRDefault="0026510F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91</w:t>
            </w:r>
            <w:r w:rsidR="00440AD0">
              <w:rPr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</w:p>
        </w:tc>
        <w:tc>
          <w:tcPr>
            <w:tcW w:w="3420" w:type="dxa"/>
          </w:tcPr>
          <w:p w14:paraId="5089F773" w14:textId="19CD433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="00440AD0" w:rsidRPr="005F3357" w14:paraId="4BA6F76D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E40852" w14:textId="4EC11519" w:rsidR="00440AD0" w:rsidRDefault="00440AD0" w:rsidP="00440AD0">
            <w:pPr>
              <w:rPr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75, 12</w:t>
            </w:r>
          </w:p>
        </w:tc>
        <w:tc>
          <w:tcPr>
            <w:tcW w:w="3420" w:type="dxa"/>
          </w:tcPr>
          <w:p w14:paraId="55201A8A" w14:textId="5FF5BEEC" w:rsidR="00440AD0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Not admitted</w:t>
            </w:r>
          </w:p>
        </w:tc>
      </w:tr>
    </w:tbl>
    <w:p w14:paraId="425C8285" w14:textId="729748F3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30D67B2E" w14:textId="44ED4EAA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2" w:name="_Toc166616117"/>
      <w:r w:rsidRPr="00EB036A">
        <w:rPr>
          <w:color w:val="44546A" w:themeColor="text2"/>
          <w:lang w:val="en"/>
        </w:rPr>
        <w:t>Discount Calculator</w:t>
      </w:r>
      <w:bookmarkEnd w:id="62"/>
    </w:p>
    <w:p w14:paraId="0058649D" w14:textId="2F144E0F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calculates the discount a customer receives based on their age and if they have a membership card:</w:t>
      </w:r>
    </w:p>
    <w:p w14:paraId="5A188704" w14:textId="77777777" w:rsidR="0026510F" w:rsidRP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&lt; 18: 10% discount.</w:t>
      </w:r>
    </w:p>
    <w:p w14:paraId="7A009631" w14:textId="77777777" w:rsidR="0026510F" w:rsidRP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18-64:</w:t>
      </w:r>
    </w:p>
    <w:p w14:paraId="038EDA0E" w14:textId="77777777" w:rsidR="0026510F" w:rsidRPr="0026510F" w:rsidRDefault="0026510F" w:rsidP="0026510F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 membership: 20% discount.</w:t>
      </w:r>
    </w:p>
    <w:p w14:paraId="1A4FEF21" w14:textId="77777777" w:rsidR="0026510F" w:rsidRPr="0026510F" w:rsidRDefault="0026510F" w:rsidP="0026510F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Without membership: 10% discount.</w:t>
      </w:r>
    </w:p>
    <w:p w14:paraId="5EEF9FC8" w14:textId="39035E5B" w:rsid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65+: 30% discount.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EB036A" w:rsidRPr="005F3357" w14:paraId="5BE8FC67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32EBD51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23219F4C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12AE83A9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70D7812" w14:textId="39CE1B91" w:rsidR="00EB036A" w:rsidRPr="00EB036A" w:rsidRDefault="00EB036A" w:rsidP="00440AD0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Yes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3AC42AE6" w14:textId="683417A8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20% discount</w:t>
            </w:r>
          </w:p>
        </w:tc>
      </w:tr>
      <w:tr w:rsidR="00EB036A" w:rsidRPr="005F3357" w14:paraId="45579BAA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F4FFB22" w14:textId="65246842" w:rsidR="00EB036A" w:rsidRPr="0026510F" w:rsidRDefault="00EB036A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1A6239FF" w14:textId="3CA94270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1</w:t>
            </w:r>
            <w:r w:rsidRPr="00EB036A">
              <w:rPr>
                <w:color w:val="44546A" w:themeColor="text2"/>
                <w:szCs w:val="24"/>
                <w:lang w:val="en"/>
              </w:rPr>
              <w:t>0% discount</w:t>
            </w:r>
          </w:p>
        </w:tc>
      </w:tr>
      <w:tr w:rsidR="00EB036A" w:rsidRPr="005F3357" w14:paraId="771B2D8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F14DCAC" w14:textId="68C95E2E" w:rsidR="00EB036A" w:rsidRPr="0026510F" w:rsidRDefault="00EB036A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70</w:t>
            </w:r>
            <w:r w:rsidR="00440AD0">
              <w:rPr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0E6295D8" w14:textId="71C21741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0% discount</w:t>
            </w:r>
          </w:p>
        </w:tc>
      </w:tr>
    </w:tbl>
    <w:p w14:paraId="514798C8" w14:textId="3E03191E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17E75B28" w14:textId="20380C10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3" w:name="_Toc166616118"/>
      <w:r w:rsidRPr="00EB036A">
        <w:rPr>
          <w:color w:val="44546A" w:themeColor="text2"/>
          <w:lang w:val="en"/>
        </w:rPr>
        <w:t>Movie Classification</w:t>
      </w:r>
      <w:bookmarkEnd w:id="63"/>
    </w:p>
    <w:p w14:paraId="4306C6A5" w14:textId="645D68B7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Determine the movie category a person can watch based on their age:</w:t>
      </w:r>
    </w:p>
    <w:p w14:paraId="75FF8393" w14:textId="77777777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&lt; 13: Only U-rated movies.</w:t>
      </w:r>
    </w:p>
    <w:p w14:paraId="3114086F" w14:textId="28DA939B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13-17:</w:t>
      </w:r>
      <w:r w:rsidRPr="00EB036A">
        <w:rPr>
          <w:rFonts w:cstheme="minorHAnsi"/>
          <w:color w:val="44546A" w:themeColor="text2"/>
          <w:sz w:val="21"/>
          <w:lang w:val="en-US"/>
        </w:rPr>
        <w:t xml:space="preserve"> </w:t>
      </w:r>
      <w:r w:rsidRPr="00EB036A">
        <w:rPr>
          <w:rFonts w:cstheme="minorHAnsi"/>
          <w:color w:val="44546A" w:themeColor="text2"/>
          <w:sz w:val="21"/>
        </w:rPr>
        <w:t>U and PG-13 rated movies.</w:t>
      </w:r>
    </w:p>
    <w:p w14:paraId="21337AD6" w14:textId="1BC5BF9E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18+: All movies.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75"/>
        <w:gridCol w:w="6300"/>
      </w:tblGrid>
      <w:tr w:rsidR="00EB036A" w:rsidRPr="005F3357" w14:paraId="7F89A079" w14:textId="77777777" w:rsidTr="00EB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136466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300" w:type="dxa"/>
          </w:tcPr>
          <w:p w14:paraId="4CFF771E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0F05FBB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B166AF" w14:textId="1A25C873" w:rsidR="00EB036A" w:rsidRPr="00EB036A" w:rsidRDefault="00EB036A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</w:p>
        </w:tc>
        <w:tc>
          <w:tcPr>
            <w:tcW w:w="6300" w:type="dxa"/>
          </w:tcPr>
          <w:p w14:paraId="20BD08C4" w14:textId="2B21841E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U-rated movies</w:t>
            </w:r>
          </w:p>
        </w:tc>
      </w:tr>
      <w:tr w:rsidR="00EB036A" w:rsidRPr="005F3357" w14:paraId="25A09FC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449FF7" w14:textId="55517116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6300" w:type="dxa"/>
          </w:tcPr>
          <w:p w14:paraId="40B973EA" w14:textId="05C1BD1E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U and PG-13 rated movies</w:t>
            </w:r>
          </w:p>
        </w:tc>
      </w:tr>
      <w:tr w:rsidR="00EB036A" w:rsidRPr="005F3357" w14:paraId="3AE4FEF4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A281D1" w14:textId="63A5F359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21</w:t>
            </w:r>
          </w:p>
        </w:tc>
        <w:tc>
          <w:tcPr>
            <w:tcW w:w="6300" w:type="dxa"/>
          </w:tcPr>
          <w:p w14:paraId="2C5B053F" w14:textId="012D320C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All movies</w:t>
            </w:r>
          </w:p>
        </w:tc>
      </w:tr>
    </w:tbl>
    <w:p w14:paraId="5998AB38" w14:textId="77777777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0C54E153" w14:textId="50ED7443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4" w:name="_Toc166616119"/>
      <w:r w:rsidRPr="00EB036A">
        <w:rPr>
          <w:color w:val="44546A" w:themeColor="text2"/>
          <w:lang w:val="en"/>
        </w:rPr>
        <w:lastRenderedPageBreak/>
        <w:t>Airline Luggage Charges</w:t>
      </w:r>
      <w:bookmarkEnd w:id="64"/>
    </w:p>
    <w:p w14:paraId="3306B5EC" w14:textId="64140C50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Write a console program that calculates luggage charges based on weight and dimensions:</w:t>
      </w:r>
    </w:p>
    <w:p w14:paraId="237DFD4C" w14:textId="77777777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weight &gt; 50kg: $100 overweight fee.</w:t>
      </w:r>
    </w:p>
    <w:p w14:paraId="336B1FEE" w14:textId="77777777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of all dimensions (length + width + height) &gt; 158cm:</w:t>
      </w:r>
    </w:p>
    <w:p w14:paraId="2FB4C6B4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1-20cm: $50 oversize fee.</w:t>
      </w:r>
    </w:p>
    <w:p w14:paraId="4537A7AE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21-50cm: $100 oversize fee.</w:t>
      </w:r>
    </w:p>
    <w:p w14:paraId="03289236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more than 50cm: $200 oversize fee.</w:t>
      </w:r>
    </w:p>
    <w:p w14:paraId="4091FDEA" w14:textId="6234449C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both overweight and oversize: additional $50 handling fee.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="00EB036A" w:rsidRPr="005F3357" w14:paraId="5D8C761E" w14:textId="77777777" w:rsidTr="00EB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ACB384E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14:paraId="313BC8A0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2A192FAF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8AA3D8C" w14:textId="77777777" w:rsidR="00EB036A" w:rsidRDefault="00EB036A" w:rsidP="00BD1A86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52</w:t>
            </w:r>
          </w:p>
          <w:p w14:paraId="709C4E7D" w14:textId="32C10AAB" w:rsidR="00EB036A" w:rsidRPr="00EB036A" w:rsidRDefault="00EB036A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160</w:t>
            </w:r>
          </w:p>
        </w:tc>
        <w:tc>
          <w:tcPr>
            <w:tcW w:w="6120" w:type="dxa"/>
          </w:tcPr>
          <w:p w14:paraId="377BF956" w14:textId="7652DDCE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$150 (Overweight + Slightly oversize)</w:t>
            </w:r>
          </w:p>
        </w:tc>
      </w:tr>
      <w:tr w:rsidR="00EB036A" w:rsidRPr="005F3357" w14:paraId="31909786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F2EF25" w14:textId="77777777" w:rsidR="00EB036A" w:rsidRDefault="00EB036A" w:rsidP="00BD1A86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48</w:t>
            </w:r>
          </w:p>
          <w:p w14:paraId="23472571" w14:textId="1B917F69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180</w:t>
            </w:r>
          </w:p>
        </w:tc>
        <w:tc>
          <w:tcPr>
            <w:tcW w:w="6120" w:type="dxa"/>
          </w:tcPr>
          <w:p w14:paraId="7B7423DC" w14:textId="44AA407D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$100 (Oversize)</w:t>
            </w:r>
          </w:p>
        </w:tc>
      </w:tr>
      <w:tr w:rsidR="00EB036A" w:rsidRPr="005F3357" w14:paraId="1F4AF75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2F1972" w14:textId="77777777" w:rsidR="00EB036A" w:rsidRDefault="00EB036A" w:rsidP="00BD1A86">
            <w:pPr>
              <w:rPr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 xml:space="preserve">55 </w:t>
            </w:r>
          </w:p>
          <w:p w14:paraId="1311B90A" w14:textId="469FD805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>190</w:t>
            </w:r>
          </w:p>
        </w:tc>
        <w:tc>
          <w:tcPr>
            <w:tcW w:w="6120" w:type="dxa"/>
          </w:tcPr>
          <w:p w14:paraId="29F46171" w14:textId="175C04ED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$250 (Overweight + Oversize + Handling)</w:t>
            </w:r>
          </w:p>
        </w:tc>
      </w:tr>
    </w:tbl>
    <w:p w14:paraId="0A39030B" w14:textId="55BAFFEF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01F94892" w14:textId="2E445B46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5" w:name="_Toc166616120"/>
      <w:r w:rsidRPr="00EB036A">
        <w:rPr>
          <w:color w:val="44546A" w:themeColor="text2"/>
          <w:lang w:val="en"/>
        </w:rPr>
        <w:t>Adventure Game: Path Decision</w:t>
      </w:r>
      <w:bookmarkEnd w:id="65"/>
    </w:p>
    <w:p w14:paraId="77559F19" w14:textId="2C5E9A02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You're designing a text-based adventure game. At a certain point, players have to choose a path based on the tools they have</w:t>
      </w:r>
      <w:r>
        <w:rPr>
          <w:rFonts w:cstheme="minorHAnsi"/>
          <w:color w:val="44546A" w:themeColor="text2"/>
          <w:sz w:val="21"/>
          <w:lang w:val="en-US"/>
        </w:rPr>
        <w:t xml:space="preserve"> in right and left hand</w:t>
      </w:r>
      <w:r w:rsidRPr="00EB036A">
        <w:rPr>
          <w:rFonts w:cstheme="minorHAnsi"/>
          <w:color w:val="44546A" w:themeColor="text2"/>
          <w:sz w:val="21"/>
        </w:rPr>
        <w:t>:</w:t>
      </w:r>
    </w:p>
    <w:p w14:paraId="2AC570C1" w14:textId="77777777" w:rsidR="00EB036A" w:rsidRP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'sword':</w:t>
      </w:r>
    </w:p>
    <w:p w14:paraId="73835A87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a 'shield': Take the path to the castle.</w:t>
      </w:r>
    </w:p>
    <w:p w14:paraId="1134D2A6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Take the path to the forest.</w:t>
      </w:r>
    </w:p>
    <w:p w14:paraId="3281E978" w14:textId="77777777" w:rsidR="00EB036A" w:rsidRP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'map':</w:t>
      </w:r>
    </w:p>
    <w:p w14:paraId="3CE67F27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'coins': Go to the town.</w:t>
      </w:r>
    </w:p>
    <w:p w14:paraId="71A8DDD9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Camp at the current spot and prepare for the next day.</w:t>
      </w:r>
    </w:p>
    <w:p w14:paraId="0F6E4CCC" w14:textId="30DC0349" w:rsid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don't have any of these tools: Wander aimlessly.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15"/>
        <w:gridCol w:w="4886"/>
      </w:tblGrid>
      <w:tr w:rsidR="00EB036A" w:rsidRPr="005F3357" w14:paraId="202BDB6D" w14:textId="77777777" w:rsidTr="0044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0F3451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886" w:type="dxa"/>
          </w:tcPr>
          <w:p w14:paraId="2156F619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077D18F4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7DA4C" w14:textId="7159DC2B" w:rsidR="00EB036A" w:rsidRPr="00EB036A" w:rsidRDefault="00440AD0" w:rsidP="00440AD0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shield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2A0E73CC" w14:textId="3D8C0DB6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Path to the castle</w:t>
            </w:r>
          </w:p>
        </w:tc>
      </w:tr>
      <w:tr w:rsidR="00EB036A" w:rsidRPr="005F3357" w14:paraId="40E6BF1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9A6C9B" w14:textId="1F604E51" w:rsidR="00EB036A" w:rsidRPr="00EB036A" w:rsidRDefault="00440AD0" w:rsidP="00440AD0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coins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35455BFD" w14:textId="0BEE730B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Go to the town</w:t>
            </w:r>
          </w:p>
        </w:tc>
      </w:tr>
      <w:tr w:rsidR="00EB036A" w:rsidRPr="005F3357" w14:paraId="6AF812A4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5D76645" w14:textId="4CA93418" w:rsidR="00EB036A" w:rsidRPr="0026510F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torch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flower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437B444D" w14:textId="0370C058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Wander aimlessly</w:t>
            </w:r>
          </w:p>
        </w:tc>
      </w:tr>
      <w:tr w:rsidR="00440AD0" w:rsidRPr="005F3357" w14:paraId="654F41E0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392A795" w14:textId="01731E92" w:rsidR="00440AD0" w:rsidRP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pouch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7C33ABB5" w14:textId="14B54CEB" w:rsidR="00440AD0" w:rsidRPr="00EB036A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Path to the forest</w:t>
            </w:r>
          </w:p>
        </w:tc>
      </w:tr>
      <w:tr w:rsidR="00440AD0" w:rsidRPr="005F3357" w14:paraId="6DC0DDFB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095697" w14:textId="0B97CF3B" w:rsid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compass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004B8F30" w14:textId="3B87C47D" w:rsidR="00440AD0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Camp</w:t>
            </w:r>
          </w:p>
        </w:tc>
      </w:tr>
    </w:tbl>
    <w:p w14:paraId="0376CD82" w14:textId="3B7BCA6F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76C72443" w14:textId="2864765E" w:rsidR="00BD566A" w:rsidRPr="00DF6DF3" w:rsidRDefault="00BD566A" w:rsidP="00DF6DF3">
      <w:pPr>
        <w:pStyle w:val="Heading1"/>
        <w:ind w:left="360"/>
        <w:rPr>
          <w:color w:val="44546A" w:themeColor="text2"/>
          <w:lang w:val="en"/>
        </w:rPr>
      </w:pPr>
      <w:bookmarkStart w:id="66" w:name="_Toc166616121"/>
      <w:r w:rsidRPr="00DF6DF3">
        <w:rPr>
          <w:color w:val="44546A" w:themeColor="text2"/>
          <w:lang w:val="en"/>
        </w:rPr>
        <w:t>Potion Brewing Decision</w:t>
      </w:r>
      <w:bookmarkEnd w:id="66"/>
    </w:p>
    <w:p w14:paraId="0FED1A1D" w14:textId="5E2C8353" w:rsidR="00BD566A" w:rsidRPr="00BD566A" w:rsidRDefault="00BD566A" w:rsidP="00BD566A">
      <w:p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 xml:space="preserve">Players have </w:t>
      </w:r>
      <w:r>
        <w:rPr>
          <w:rFonts w:cstheme="minorHAnsi"/>
          <w:color w:val="44546A" w:themeColor="text2"/>
          <w:sz w:val="21"/>
          <w:lang w:val="en-US"/>
        </w:rPr>
        <w:t xml:space="preserve">2 </w:t>
      </w:r>
      <w:r w:rsidRPr="00BD566A">
        <w:rPr>
          <w:rFonts w:cstheme="minorHAnsi"/>
          <w:color w:val="44546A" w:themeColor="text2"/>
          <w:sz w:val="21"/>
        </w:rPr>
        <w:t>ingredients to brew potions. Decide which potion they can brew:</w:t>
      </w:r>
    </w:p>
    <w:p w14:paraId="160F7300" w14:textId="77777777" w:rsidR="00BD566A" w:rsidRP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'herbs':</w:t>
      </w:r>
    </w:p>
    <w:p w14:paraId="69BB7DC5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'water': Brew a health potion.</w:t>
      </w:r>
    </w:p>
    <w:p w14:paraId="58D4E64D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'oil': Brew a stealth potion.</w:t>
      </w:r>
    </w:p>
    <w:p w14:paraId="7A93FBD9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stamina potion.</w:t>
      </w:r>
    </w:p>
    <w:p w14:paraId="1A31B8E8" w14:textId="77777777" w:rsidR="00BD566A" w:rsidRP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lastRenderedPageBreak/>
        <w:t>If they have 'berries':</w:t>
      </w:r>
    </w:p>
    <w:p w14:paraId="008F668A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'sugar': Brew a speed potion.</w:t>
      </w:r>
    </w:p>
    <w:p w14:paraId="185D6FD6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energy potion.</w:t>
      </w:r>
    </w:p>
    <w:p w14:paraId="01DD2CF8" w14:textId="11EAF525" w:rsid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Can't brew any potion.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4050"/>
      </w:tblGrid>
      <w:tr w:rsidR="00BD566A" w:rsidRPr="005F3357" w14:paraId="7BFD1A93" w14:textId="77777777" w:rsidTr="0044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05EDC7" w14:textId="77777777" w:rsidR="00BD566A" w:rsidRPr="005F3357" w:rsidRDefault="00BD56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050" w:type="dxa"/>
          </w:tcPr>
          <w:p w14:paraId="567FB2D9" w14:textId="77777777" w:rsidR="00BD566A" w:rsidRPr="005F3357" w:rsidRDefault="00BD56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BD566A" w:rsidRPr="005F3357" w14:paraId="52551233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6F833DD" w14:textId="3A2716A6" w:rsidR="00BD566A" w:rsidRPr="00EB036A" w:rsidRDefault="00440AD0" w:rsidP="00440AD0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water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3AEA874B" w14:textId="333FCDB4" w:rsidR="00BD566A" w:rsidRPr="0026510F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Health potion</w:t>
            </w:r>
          </w:p>
        </w:tc>
      </w:tr>
      <w:tr w:rsidR="00BD566A" w:rsidRPr="005F3357" w14:paraId="7919A26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EF0DD53" w14:textId="7D176930" w:rsidR="00BD566A" w:rsidRPr="00EB036A" w:rsidRDefault="00440AD0" w:rsidP="00440AD0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oil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5967AB0B" w14:textId="672618C4" w:rsidR="00BD566A" w:rsidRP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Stealth potion</w:t>
            </w:r>
          </w:p>
        </w:tc>
      </w:tr>
      <w:tr w:rsidR="00BD566A" w:rsidRPr="005F3357" w14:paraId="3D9C4AE7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2141BCD" w14:textId="062B584B" w:rsidR="00BD566A" w:rsidRPr="0026510F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487B4F41" w14:textId="78A3A0CA" w:rsidR="00BD566A" w:rsidRPr="005F3357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="00BD566A" w:rsidRPr="005F3357" w14:paraId="24592CA7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540477C" w14:textId="47E6E07B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0E030165" w14:textId="1F3B40C1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Speed potion</w:t>
            </w:r>
          </w:p>
        </w:tc>
      </w:tr>
      <w:tr w:rsidR="00BD566A" w:rsidRPr="005F3357" w14:paraId="3F0C3088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3BA81A3" w14:textId="7F3EA11A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050C2C4D" w14:textId="73724519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energy potion</w:t>
            </w:r>
          </w:p>
        </w:tc>
      </w:tr>
      <w:tr w:rsidR="00BD566A" w:rsidRPr="005F3357" w14:paraId="553254A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4A902A7" w14:textId="20B75B28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72D7A06C" w14:textId="7626FC3E" w:rsidR="00BD566A" w:rsidRDefault="00BD566A" w:rsidP="00BD5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="00440AD0" w:rsidRPr="005F3357" w14:paraId="4516E569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1CEE74" w14:textId="6715C325" w:rsid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salt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42F4D186" w14:textId="38712A00" w:rsidR="00440AD0" w:rsidRDefault="00F2546A" w:rsidP="00BD5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 potion</w:t>
            </w:r>
          </w:p>
        </w:tc>
      </w:tr>
    </w:tbl>
    <w:p w14:paraId="7DCB55A5" w14:textId="50A7D141" w:rsidR="00BD566A" w:rsidRDefault="00BD566A" w:rsidP="00BD566A">
      <w:pPr>
        <w:rPr>
          <w:rFonts w:cstheme="minorHAnsi"/>
          <w:color w:val="44546A" w:themeColor="text2"/>
          <w:sz w:val="21"/>
        </w:rPr>
      </w:pPr>
    </w:p>
    <w:p w14:paraId="511398D5" w14:textId="184D081A" w:rsidR="00BD566A" w:rsidRPr="00DF6DF3" w:rsidRDefault="00BD566A" w:rsidP="00DF6DF3">
      <w:pPr>
        <w:pStyle w:val="Heading1"/>
        <w:ind w:left="360"/>
        <w:rPr>
          <w:color w:val="44546A" w:themeColor="text2"/>
          <w:lang w:val="en"/>
        </w:rPr>
      </w:pPr>
      <w:bookmarkStart w:id="67" w:name="_Toc166616122"/>
      <w:r w:rsidRPr="00DF6DF3">
        <w:rPr>
          <w:color w:val="44546A" w:themeColor="text2"/>
          <w:lang w:val="en"/>
        </w:rPr>
        <w:t>Survival in the Wilderness</w:t>
      </w:r>
      <w:bookmarkEnd w:id="67"/>
    </w:p>
    <w:p w14:paraId="11416DA0" w14:textId="4B88904A" w:rsidR="00BD566A" w:rsidRPr="00BD566A" w:rsidRDefault="00BD566A" w:rsidP="00BD566A">
      <w:pPr>
        <w:rPr>
          <w:rFonts w:cstheme="minorHAnsi"/>
          <w:color w:val="44546A" w:themeColor="text2"/>
          <w:sz w:val="21"/>
        </w:rPr>
      </w:pPr>
      <w:r>
        <w:rPr>
          <w:rFonts w:cstheme="minorHAnsi"/>
          <w:color w:val="44546A" w:themeColor="text2"/>
          <w:sz w:val="21"/>
          <w:lang w:val="en-US"/>
        </w:rPr>
        <w:t>P</w:t>
      </w:r>
      <w:r w:rsidRPr="00BD566A">
        <w:rPr>
          <w:rFonts w:cstheme="minorHAnsi"/>
          <w:color w:val="44546A" w:themeColor="text2"/>
          <w:sz w:val="21"/>
        </w:rPr>
        <w:t>layers need to decide on their course of action based on time of day, environment, and items:</w:t>
      </w:r>
    </w:p>
    <w:p w14:paraId="1617591C" w14:textId="77777777" w:rsidR="00BD566A" w:rsidRPr="00BD566A" w:rsidRDefault="00BD566A" w:rsidP="00BD566A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'day':</w:t>
      </w:r>
    </w:p>
    <w:p w14:paraId="18C253AD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14:paraId="7210D8C7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'knife': Hunt for food.</w:t>
      </w:r>
    </w:p>
    <w:p w14:paraId="0B594EB2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'container': Collect berries.</w:t>
      </w:r>
    </w:p>
    <w:p w14:paraId="7C2CB4A3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Explore.</w:t>
      </w:r>
    </w:p>
    <w:p w14:paraId="5A1AD756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14:paraId="52C3DD7A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'hat': Search for water.</w:t>
      </w:r>
    </w:p>
    <w:p w14:paraId="3F1465FD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Find shade.</w:t>
      </w:r>
    </w:p>
    <w:p w14:paraId="0C997E7E" w14:textId="77777777" w:rsidR="00BD566A" w:rsidRPr="00BD566A" w:rsidRDefault="00BD566A" w:rsidP="00BD566A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'night':</w:t>
      </w:r>
    </w:p>
    <w:p w14:paraId="77966A9B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14:paraId="6084BD69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'firestarter': Make a campfire.</w:t>
      </w:r>
    </w:p>
    <w:p w14:paraId="5F633DC8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Climb a tree for safety.</w:t>
      </w:r>
    </w:p>
    <w:p w14:paraId="7D461D49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14:paraId="05DE6E7D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'blanket': Sleep.</w:t>
      </w:r>
    </w:p>
    <w:p w14:paraId="5E3C7994" w14:textId="511451E1" w:rsid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Keep moving to stay warm.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BD566A" w:rsidRPr="005F3357" w14:paraId="73083458" w14:textId="77777777" w:rsidTr="00F2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178B22" w14:textId="77777777" w:rsidR="00BD566A" w:rsidRPr="005F3357" w:rsidRDefault="00BD56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7C415FE1" w14:textId="77777777" w:rsidR="00BD566A" w:rsidRPr="005F3357" w:rsidRDefault="00BD56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BD566A" w:rsidRPr="005F3357" w14:paraId="72AC1612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16C3AAB" w14:textId="61B742BC" w:rsidR="00BD566A" w:rsidRPr="00EB036A" w:rsidRDefault="00F2546A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knife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3013623A" w14:textId="743D69CA" w:rsidR="00BD566A" w:rsidRPr="0026510F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>Hunt for food</w:t>
            </w:r>
          </w:p>
        </w:tc>
      </w:tr>
      <w:tr w:rsidR="00BD566A" w:rsidRPr="005F3357" w14:paraId="3C56E8EE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457E2A6" w14:textId="75CB8B3A" w:rsidR="00BD566A" w:rsidRPr="00EB036A" w:rsidRDefault="00F2546A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container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7A9EE227" w14:textId="0D504383" w:rsidR="00BD566A" w:rsidRP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Collect berries</w:t>
            </w:r>
          </w:p>
        </w:tc>
      </w:tr>
      <w:tr w:rsidR="00BD566A" w:rsidRPr="005F3357" w14:paraId="0256B6F8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044BE1C" w14:textId="19D508FE" w:rsidR="00BD566A" w:rsidRPr="00BD566A" w:rsidRDefault="00F2546A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proofErr w:type="spellStart"/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firestarter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783E1FCB" w14:textId="4A383BC8" w:rsidR="00BD566A" w:rsidRPr="005F3357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Make a campfire</w:t>
            </w:r>
          </w:p>
        </w:tc>
      </w:tr>
      <w:tr w:rsidR="00F2546A" w:rsidRPr="005F3357" w14:paraId="3388AE59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F56E8F6" w14:textId="2B494DF9" w:rsidR="00F254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"day", "</w:t>
            </w: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bag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433D53F" w14:textId="25FC0D59" w:rsidR="00F2546A" w:rsidRDefault="00F254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Explore</w:t>
            </w:r>
          </w:p>
        </w:tc>
      </w:tr>
      <w:tr w:rsidR="00BD566A" w:rsidRPr="005F3357" w14:paraId="58A20545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8CE52B7" w14:textId="6519F8C0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blanket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E47EED3" w14:textId="69710F56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Sleep</w:t>
            </w:r>
          </w:p>
        </w:tc>
      </w:tr>
      <w:tr w:rsidR="00BD566A" w:rsidRPr="005F3357" w14:paraId="6488C5F1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AE726F" w14:textId="17737CCA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hat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668FB97" w14:textId="0F3AD695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Search for water</w:t>
            </w:r>
          </w:p>
        </w:tc>
      </w:tr>
      <w:tr w:rsidR="00BD566A" w:rsidRPr="005F3357" w14:paraId="325060DF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5EA246A" w14:textId="5BD3D535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2283B8AC" w14:textId="500255C9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Keep moving to stay warm</w:t>
            </w:r>
          </w:p>
        </w:tc>
      </w:tr>
      <w:tr w:rsidR="00F2546A" w:rsidRPr="005F3357" w14:paraId="2C543616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117E44B" w14:textId="284CDBF8" w:rsidR="00F254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"night",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hat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5C9DC9D1" w14:textId="156E79B0" w:rsidR="00F2546A" w:rsidRDefault="00F254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Climb on a tree</w:t>
            </w:r>
          </w:p>
        </w:tc>
      </w:tr>
    </w:tbl>
    <w:p w14:paraId="4701879C" w14:textId="77777777" w:rsidR="00DF6DF3" w:rsidRDefault="00DF6DF3" w:rsidP="00BD566A">
      <w:pPr>
        <w:rPr>
          <w:rFonts w:cstheme="minorHAnsi"/>
          <w:color w:val="44546A" w:themeColor="text2"/>
          <w:sz w:val="21"/>
        </w:rPr>
      </w:pPr>
    </w:p>
    <w:p w14:paraId="13960D44" w14:textId="3ABE331D" w:rsidR="00BD566A" w:rsidRPr="00DF6DF3" w:rsidRDefault="00DF6DF3" w:rsidP="00DF6DF3">
      <w:pPr>
        <w:pStyle w:val="Heading1"/>
        <w:ind w:left="360"/>
        <w:rPr>
          <w:color w:val="44546A" w:themeColor="text2"/>
          <w:lang w:val="en"/>
        </w:rPr>
      </w:pPr>
      <w:bookmarkStart w:id="68" w:name="_Toc166616123"/>
      <w:r w:rsidRPr="00DF6DF3">
        <w:rPr>
          <w:color w:val="44546A" w:themeColor="text2"/>
          <w:lang w:val="en"/>
        </w:rPr>
        <w:lastRenderedPageBreak/>
        <w:t>Climate Zone Identifier</w:t>
      </w:r>
      <w:bookmarkEnd w:id="68"/>
    </w:p>
    <w:p w14:paraId="66B64072" w14:textId="22CCBB54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areas on Earth have specific climate zones based on latitude. The first line contains a latitude value (between -90 and 90). The second line contains either "N" for Northern Hemisphere or "S" for Southern Hemisphere. The application should identify the climate zone.</w:t>
      </w:r>
    </w:p>
    <w:p w14:paraId="78D33DC9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Arctic Zone: greater than 66.5° (N/S)</w:t>
      </w:r>
    </w:p>
    <w:p w14:paraId="5AF64932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Temperate Zone: between 23.5° and 66.5° (N/S)</w:t>
      </w:r>
    </w:p>
    <w:p w14:paraId="3562E2B3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Tropic Zone: between 0° and 23.5° (N/S)</w:t>
      </w:r>
    </w:p>
    <w:p w14:paraId="2DBBA18C" w14:textId="64381B38" w:rsid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Equator: exactly 0°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="00DF6DF3" w:rsidRPr="005F3357" w14:paraId="718D94AB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04E309C" w14:textId="77777777" w:rsidR="00DF6DF3" w:rsidRPr="005F3357" w:rsidRDefault="00DF6DF3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14:paraId="62ABBD64" w14:textId="77777777" w:rsidR="00DF6DF3" w:rsidRPr="005F3357" w:rsidRDefault="00DF6DF3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DF6DF3" w:rsidRPr="005F3357" w14:paraId="6EE99629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04C1982" w14:textId="4B85CFE3" w:rsidR="00DF6DF3" w:rsidRPr="00DF6DF3" w:rsidRDefault="00DF6DF3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70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227B4A99" w14:textId="178A386C" w:rsidR="00DF6DF3" w:rsidRPr="0026510F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  <w:tr w:rsidR="00DF6DF3" w:rsidRPr="005F3357" w14:paraId="0C244351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844677" w14:textId="241DFF43" w:rsidR="00DF6DF3" w:rsidRPr="00EB03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45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7A9047ED" w14:textId="656A591F" w:rsidR="00DF6DF3" w:rsidRPr="00BD566A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Temperate Zone</w:t>
            </w:r>
          </w:p>
        </w:tc>
      </w:tr>
      <w:tr w:rsidR="00DF6DF3" w:rsidRPr="005F3357" w14:paraId="7F45D17F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E2398D" w14:textId="65DEEAFC" w:rsidR="00DF6DF3" w:rsidRPr="00BD56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4CC6BCCD" w14:textId="0F6D53CE" w:rsidR="00DF6DF3" w:rsidRPr="005F3357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Tropic Zone</w:t>
            </w:r>
          </w:p>
        </w:tc>
      </w:tr>
      <w:tr w:rsidR="00DF6DF3" w:rsidRPr="005F3357" w14:paraId="11AB2446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032605D" w14:textId="481A058C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17A78BCE" w14:textId="50FE8750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Equator</w:t>
            </w:r>
          </w:p>
        </w:tc>
      </w:tr>
      <w:tr w:rsidR="00DF6DF3" w:rsidRPr="005F3357" w14:paraId="57718F0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B66559D" w14:textId="0A345C0C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-85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3FEF392F" w14:textId="57BCD863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</w:tbl>
    <w:p w14:paraId="58DB084D" w14:textId="77777777" w:rsidR="00DF6DF3" w:rsidRDefault="00DF6DF3" w:rsidP="00DF6DF3">
      <w:pPr>
        <w:rPr>
          <w:rFonts w:cstheme="minorHAnsi"/>
          <w:color w:val="44546A" w:themeColor="text2"/>
          <w:sz w:val="21"/>
        </w:rPr>
      </w:pPr>
    </w:p>
    <w:p w14:paraId="577923A9" w14:textId="65DA52A1" w:rsidR="00DF6DF3" w:rsidRPr="00DF6DF3" w:rsidRDefault="00DF6DF3" w:rsidP="00DF6DF3">
      <w:pPr>
        <w:pStyle w:val="Heading1"/>
        <w:ind w:left="360"/>
        <w:rPr>
          <w:color w:val="44546A" w:themeColor="text2"/>
          <w:lang w:val="en"/>
        </w:rPr>
      </w:pPr>
      <w:bookmarkStart w:id="69" w:name="_Toc166616124"/>
      <w:r w:rsidRPr="00DF6DF3">
        <w:rPr>
          <w:color w:val="44546A" w:themeColor="text2"/>
          <w:lang w:val="en"/>
        </w:rPr>
        <w:t>Architectural Era Identifier</w:t>
      </w:r>
      <w:bookmarkEnd w:id="69"/>
    </w:p>
    <w:p w14:paraId="2FC17910" w14:textId="2DB6E6A6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eras in history had specific architectural styles. The first line contains the year a building was constructed. The second line contains the primary material used in the building ("wood", "stone", or "steel"). The application should attempt to guess the architectural era.</w:t>
      </w:r>
    </w:p>
    <w:p w14:paraId="2C4E1A81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Ancient: year &lt; 500 and material = "stone"</w:t>
      </w:r>
    </w:p>
    <w:p w14:paraId="4B5B8979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Medieval: year between 500 and 1500 and material = "stone"</w:t>
      </w:r>
    </w:p>
    <w:p w14:paraId="11B5D328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Colonial: year between 1500 and 1800 and material = "wood"</w:t>
      </w:r>
    </w:p>
    <w:p w14:paraId="0772641A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Industrial: year between 1800 and 1900 and material = "steel"</w:t>
      </w:r>
    </w:p>
    <w:p w14:paraId="4A76E042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Modern: year &gt; 1900 and material = "steel"</w:t>
      </w:r>
    </w:p>
    <w:p w14:paraId="03A0D078" w14:textId="4F85BCCA" w:rsid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Uncertain: Any other combinations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DF6DF3" w:rsidRPr="005F3357" w14:paraId="02E0288A" w14:textId="77777777" w:rsidTr="00F2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BC263EC" w14:textId="77777777" w:rsidR="00DF6DF3" w:rsidRPr="005F3357" w:rsidRDefault="00DF6DF3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7B8044E6" w14:textId="77777777" w:rsidR="00DF6DF3" w:rsidRPr="005F3357" w:rsidRDefault="00DF6DF3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DF6DF3" w:rsidRPr="005F3357" w14:paraId="1AA44163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20F58E7" w14:textId="35C0C542" w:rsidR="00DF6DF3" w:rsidRPr="00DF6DF3" w:rsidRDefault="00DF6DF3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21D244C0" w14:textId="64680C63" w:rsidR="00DF6DF3" w:rsidRPr="0026510F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Ancient</w:t>
            </w:r>
          </w:p>
        </w:tc>
      </w:tr>
      <w:tr w:rsidR="00DF6DF3" w:rsidRPr="005F3357" w14:paraId="0E560D90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9D59E4D" w14:textId="2336FF7F" w:rsidR="00DF6DF3" w:rsidRPr="00EB03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5326B0B6" w14:textId="7E829079" w:rsidR="00DF6DF3" w:rsidRPr="00BD566A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Colonial</w:t>
            </w:r>
          </w:p>
        </w:tc>
      </w:tr>
      <w:tr w:rsidR="00DF6DF3" w:rsidRPr="005F3357" w14:paraId="1207FCEA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92CB8BD" w14:textId="6F2D8887" w:rsidR="00DF6DF3" w:rsidRPr="00BD56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13B7ECE6" w14:textId="4AA1FA4D" w:rsidR="00DF6DF3" w:rsidRPr="005F3357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Medieval</w:t>
            </w:r>
          </w:p>
        </w:tc>
      </w:tr>
      <w:tr w:rsidR="00DF6DF3" w:rsidRPr="005F3357" w14:paraId="3B31CBFA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E2A23B" w14:textId="3136266D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DF6DF3">
              <w:rPr>
                <w:rFonts w:cstheme="minorHAnsi"/>
                <w:color w:val="44546A" w:themeColor="text2"/>
                <w:szCs w:val="24"/>
                <w:lang w:val="en-US"/>
              </w:rPr>
              <w:t>2000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steel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B7679F6" w14:textId="11CFBB98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Modern</w:t>
            </w:r>
          </w:p>
        </w:tc>
      </w:tr>
      <w:tr w:rsidR="00DF6DF3" w:rsidRPr="005F3357" w14:paraId="06FC4921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5252500" w14:textId="3F8A8144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1100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1D094081" w14:textId="3F6A6141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Uncertain</w:t>
            </w:r>
          </w:p>
        </w:tc>
      </w:tr>
    </w:tbl>
    <w:p w14:paraId="58A87303" w14:textId="77777777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</w:p>
    <w:sectPr w:rsidR="00DF6DF3" w:rsidRPr="00DF6DF3" w:rsidSect="00F056B1">
      <w:headerReference w:type="default" r:id="rId15"/>
      <w:footerReference w:type="default" r:id="rId16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0226E" w14:textId="77777777" w:rsidR="00DA1634" w:rsidRDefault="00DA1634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A40B8AD" w14:textId="77777777" w:rsidR="00DA1634" w:rsidRDefault="00DA1634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F385A" w14:textId="77777777" w:rsidR="00DA1634" w:rsidRDefault="00DA1634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64512F3" w14:textId="77777777" w:rsidR="00DA1634" w:rsidRDefault="00DA1634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168C"/>
    <w:multiLevelType w:val="hybridMultilevel"/>
    <w:tmpl w:val="640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690B"/>
    <w:multiLevelType w:val="hybridMultilevel"/>
    <w:tmpl w:val="3C7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5DFB"/>
    <w:multiLevelType w:val="hybridMultilevel"/>
    <w:tmpl w:val="595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76848"/>
    <w:multiLevelType w:val="hybridMultilevel"/>
    <w:tmpl w:val="AE4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73CAB"/>
    <w:multiLevelType w:val="hybridMultilevel"/>
    <w:tmpl w:val="525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3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77B43"/>
    <w:multiLevelType w:val="hybridMultilevel"/>
    <w:tmpl w:val="227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D3BD2"/>
    <w:multiLevelType w:val="hybridMultilevel"/>
    <w:tmpl w:val="337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E63FC"/>
    <w:multiLevelType w:val="hybridMultilevel"/>
    <w:tmpl w:val="076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E1047"/>
    <w:multiLevelType w:val="hybridMultilevel"/>
    <w:tmpl w:val="66B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E415D"/>
    <w:multiLevelType w:val="hybridMultilevel"/>
    <w:tmpl w:val="90C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A263B"/>
    <w:multiLevelType w:val="hybridMultilevel"/>
    <w:tmpl w:val="B4AA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12"/>
  </w:num>
  <w:num w:numId="2" w16cid:durableId="786043222">
    <w:abstractNumId w:val="5"/>
  </w:num>
  <w:num w:numId="3" w16cid:durableId="820000710">
    <w:abstractNumId w:val="11"/>
  </w:num>
  <w:num w:numId="4" w16cid:durableId="1467426367">
    <w:abstractNumId w:val="18"/>
  </w:num>
  <w:num w:numId="5" w16cid:durableId="2023968193">
    <w:abstractNumId w:val="23"/>
  </w:num>
  <w:num w:numId="6" w16cid:durableId="706833452">
    <w:abstractNumId w:val="7"/>
  </w:num>
  <w:num w:numId="7" w16cid:durableId="799375183">
    <w:abstractNumId w:val="22"/>
  </w:num>
  <w:num w:numId="8" w16cid:durableId="1056976343">
    <w:abstractNumId w:val="13"/>
  </w:num>
  <w:num w:numId="9" w16cid:durableId="1206063705">
    <w:abstractNumId w:val="0"/>
  </w:num>
  <w:num w:numId="10" w16cid:durableId="633606377">
    <w:abstractNumId w:val="17"/>
  </w:num>
  <w:num w:numId="11" w16cid:durableId="1916745837">
    <w:abstractNumId w:val="14"/>
  </w:num>
  <w:num w:numId="12" w16cid:durableId="1828014596">
    <w:abstractNumId w:val="16"/>
  </w:num>
  <w:num w:numId="13" w16cid:durableId="1045981853">
    <w:abstractNumId w:val="3"/>
  </w:num>
  <w:num w:numId="14" w16cid:durableId="176041176">
    <w:abstractNumId w:val="9"/>
  </w:num>
  <w:num w:numId="15" w16cid:durableId="159276617">
    <w:abstractNumId w:val="8"/>
  </w:num>
  <w:num w:numId="16" w16cid:durableId="384791946">
    <w:abstractNumId w:val="1"/>
  </w:num>
  <w:num w:numId="17" w16cid:durableId="1239248562">
    <w:abstractNumId w:val="19"/>
  </w:num>
  <w:num w:numId="18" w16cid:durableId="1133987972">
    <w:abstractNumId w:val="10"/>
  </w:num>
  <w:num w:numId="19" w16cid:durableId="1273829830">
    <w:abstractNumId w:val="12"/>
  </w:num>
  <w:num w:numId="20" w16cid:durableId="361128296">
    <w:abstractNumId w:val="12"/>
  </w:num>
  <w:num w:numId="21" w16cid:durableId="593367779">
    <w:abstractNumId w:val="12"/>
  </w:num>
  <w:num w:numId="22" w16cid:durableId="1492940192">
    <w:abstractNumId w:val="12"/>
  </w:num>
  <w:num w:numId="23" w16cid:durableId="370349324">
    <w:abstractNumId w:val="12"/>
  </w:num>
  <w:num w:numId="24" w16cid:durableId="1502969841">
    <w:abstractNumId w:val="12"/>
  </w:num>
  <w:num w:numId="25" w16cid:durableId="1528369130">
    <w:abstractNumId w:val="12"/>
  </w:num>
  <w:num w:numId="26" w16cid:durableId="1831826356">
    <w:abstractNumId w:val="12"/>
  </w:num>
  <w:num w:numId="27" w16cid:durableId="1503472802">
    <w:abstractNumId w:val="24"/>
  </w:num>
  <w:num w:numId="28" w16cid:durableId="2072926110">
    <w:abstractNumId w:val="12"/>
  </w:num>
  <w:num w:numId="29" w16cid:durableId="983192444">
    <w:abstractNumId w:val="2"/>
  </w:num>
  <w:num w:numId="30" w16cid:durableId="30686710">
    <w:abstractNumId w:val="15"/>
  </w:num>
  <w:num w:numId="31" w16cid:durableId="1607039908">
    <w:abstractNumId w:val="4"/>
  </w:num>
  <w:num w:numId="32" w16cid:durableId="113066731">
    <w:abstractNumId w:val="21"/>
  </w:num>
  <w:num w:numId="33" w16cid:durableId="39863310">
    <w:abstractNumId w:val="25"/>
  </w:num>
  <w:num w:numId="34" w16cid:durableId="1704279949">
    <w:abstractNumId w:val="12"/>
  </w:num>
  <w:num w:numId="35" w16cid:durableId="1197891855">
    <w:abstractNumId w:val="12"/>
  </w:num>
  <w:num w:numId="36" w16cid:durableId="662004655">
    <w:abstractNumId w:val="20"/>
  </w:num>
  <w:num w:numId="37" w16cid:durableId="829903664">
    <w:abstractNumId w:val="6"/>
  </w:num>
  <w:num w:numId="38" w16cid:durableId="1036009188">
    <w:abstractNumId w:val="12"/>
  </w:num>
  <w:num w:numId="39" w16cid:durableId="106175047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77C2F"/>
    <w:rsid w:val="000D6227"/>
    <w:rsid w:val="000F39EE"/>
    <w:rsid w:val="00110929"/>
    <w:rsid w:val="001279A7"/>
    <w:rsid w:val="00163414"/>
    <w:rsid w:val="00166336"/>
    <w:rsid w:val="00182735"/>
    <w:rsid w:val="001D3DAB"/>
    <w:rsid w:val="00223CBD"/>
    <w:rsid w:val="00224329"/>
    <w:rsid w:val="00261B13"/>
    <w:rsid w:val="0026510F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40AD0"/>
    <w:rsid w:val="004A0BA7"/>
    <w:rsid w:val="004B2AE6"/>
    <w:rsid w:val="004F0497"/>
    <w:rsid w:val="005B68FA"/>
    <w:rsid w:val="005C51EB"/>
    <w:rsid w:val="005F3357"/>
    <w:rsid w:val="00603126"/>
    <w:rsid w:val="0066296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57C7E"/>
    <w:rsid w:val="00875D71"/>
    <w:rsid w:val="008B4EB7"/>
    <w:rsid w:val="008E3485"/>
    <w:rsid w:val="00967A90"/>
    <w:rsid w:val="009C7514"/>
    <w:rsid w:val="00A30ABC"/>
    <w:rsid w:val="00A31355"/>
    <w:rsid w:val="00A5013E"/>
    <w:rsid w:val="00A84F75"/>
    <w:rsid w:val="00A979FB"/>
    <w:rsid w:val="00AB4096"/>
    <w:rsid w:val="00B13585"/>
    <w:rsid w:val="00B3433B"/>
    <w:rsid w:val="00B74B47"/>
    <w:rsid w:val="00B83238"/>
    <w:rsid w:val="00B83637"/>
    <w:rsid w:val="00B94F19"/>
    <w:rsid w:val="00BA2682"/>
    <w:rsid w:val="00BB1242"/>
    <w:rsid w:val="00BD566A"/>
    <w:rsid w:val="00BE5C36"/>
    <w:rsid w:val="00BE753A"/>
    <w:rsid w:val="00BF6184"/>
    <w:rsid w:val="00C04102"/>
    <w:rsid w:val="00C2141E"/>
    <w:rsid w:val="00C36A85"/>
    <w:rsid w:val="00C42CE7"/>
    <w:rsid w:val="00C67C9B"/>
    <w:rsid w:val="00C8571B"/>
    <w:rsid w:val="00C85B2B"/>
    <w:rsid w:val="00D5503B"/>
    <w:rsid w:val="00D65610"/>
    <w:rsid w:val="00DA1634"/>
    <w:rsid w:val="00DC643F"/>
    <w:rsid w:val="00DE1256"/>
    <w:rsid w:val="00DF6DF3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B036A"/>
    <w:rsid w:val="00F056B1"/>
    <w:rsid w:val="00F2546A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eastAsiaTheme="majorEastAsia" w:hAnsiTheme="minorHAnsi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E3485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85"/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85"/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eastAsiaTheme="minorEastAsia" w:hAnsiTheme="minorHAnsi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8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customStyle="1" w:styleId="normaltextrun">
    <w:name w:val="normaltextrun"/>
    <w:basedOn w:val="DefaultParagraphFont"/>
    <w:rsid w:val="008E3485"/>
  </w:style>
  <w:style w:type="paragraph" w:customStyle="1" w:styleId="StyleInfo">
    <w:name w:val="Style Info"/>
    <w:basedOn w:val="Normal"/>
    <w:qFormat/>
    <w:rsid w:val="008E3485"/>
    <w:pPr>
      <w:framePr w:wrap="around" w:vAnchor="text" w:hAnchor="text" w:y="1"/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pacing w:after="240" w:line="240" w:lineRule="auto"/>
    </w:pPr>
    <w:rPr>
      <w:rFonts w:asciiTheme="minorHAnsi" w:eastAsia="Times New Roman" w:hAnsiTheme="minorHAnsi" w:cstheme="minorHAnsi"/>
      <w:i/>
      <w:color w:val="E7E6E6" w:themeColor="background2"/>
      <w:sz w:val="24"/>
      <w:szCs w:val="24"/>
      <w:lang w:val="en-US"/>
    </w:rPr>
  </w:style>
  <w:style w:type="paragraph" w:customStyle="1" w:styleId="Example">
    <w:name w:val="Example"/>
    <w:basedOn w:val="Normal"/>
    <w:qFormat/>
    <w:rsid w:val="008E3485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  <w:spacing w:line="276" w:lineRule="auto"/>
    </w:pPr>
    <w:rPr>
      <w:rFonts w:asciiTheme="minorHAnsi" w:eastAsiaTheme="minorEastAsia" w:hAnsiTheme="minorHAnsi" w:cstheme="minorHAnsi"/>
      <w:i/>
      <w:color w:val="44546A" w:themeColor="text2"/>
      <w:sz w:val="24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0">
    <w:name w:val="Code Char"/>
    <w:basedOn w:val="DefaultParagraphFont"/>
    <w:link w:val="Code0"/>
    <w:rsid w:val="008E3485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modul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q=js+print+number+with+leading+zer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C18EC12F95A479A257FCE4D0E3416" ma:contentTypeVersion="13" ma:contentTypeDescription="Create a new document." ma:contentTypeScope="" ma:versionID="afb66dbf04c773cfab9d125f74f10a47">
  <xsd:schema xmlns:xsd="http://www.w3.org/2001/XMLSchema" xmlns:xs="http://www.w3.org/2001/XMLSchema" xmlns:p="http://schemas.microsoft.com/office/2006/metadata/properties" xmlns:ns2="d6fcd835-507e-43b1-b42c-c9b99c57a2eb" xmlns:ns3="7eb728c3-af38-4da3-ad99-77d4b4960f88" targetNamespace="http://schemas.microsoft.com/office/2006/metadata/properties" ma:root="true" ma:fieldsID="34f543a0a09366e25152992d27c3f4df" ns2:_="" ns3:_="">
    <xsd:import namespace="d6fcd835-507e-43b1-b42c-c9b99c57a2eb"/>
    <xsd:import namespace="7eb728c3-af38-4da3-ad99-77d4b4960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cd835-507e-43b1-b42c-c9b99c57a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198865-f26f-4fa5-92cd-1d3ce26aa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728c3-af38-4da3-ad99-77d4b4960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3020428-6cbd-4ee1-bfec-d39877c9f30e}" ma:internalName="TaxCatchAll" ma:showField="CatchAllData" ma:web="7eb728c3-af38-4da3-ad99-77d4b4960f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fcd835-507e-43b1-b42c-c9b99c57a2eb">
      <Terms xmlns="http://schemas.microsoft.com/office/infopath/2007/PartnerControls"/>
    </lcf76f155ced4ddcb4097134ff3c332f>
    <TaxCatchAll xmlns="7eb728c3-af38-4da3-ad99-77d4b4960f88" xsi:nil="true"/>
  </documentManagement>
</p:properties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97C560-4628-487A-AFC6-DAB0FEE03630}"/>
</file>

<file path=customXml/itemProps3.xml><?xml version="1.0" encoding="utf-8"?>
<ds:datastoreItem xmlns:ds="http://schemas.openxmlformats.org/officeDocument/2006/customXml" ds:itemID="{5C862EF6-EF45-4CB9-B3DA-4C17C846FC42}"/>
</file>

<file path=customXml/itemProps4.xml><?xml version="1.0" encoding="utf-8"?>
<ds:datastoreItem xmlns:ds="http://schemas.openxmlformats.org/officeDocument/2006/customXml" ds:itemID="{3F9FE11E-E2E9-4F14-8F8E-89E9B48D8933}"/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337</TotalTime>
  <Pages>18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5</cp:revision>
  <cp:lastPrinted>2023-02-01T10:01:00Z</cp:lastPrinted>
  <dcterms:created xsi:type="dcterms:W3CDTF">2023-09-02T09:31:00Z</dcterms:created>
  <dcterms:modified xsi:type="dcterms:W3CDTF">2024-05-14T19:00:00Z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0x010100EE3C18EC12F95A479A257FCE4D0E3416</vt:lpwstr>
  </property>
</Properties>
</file>